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45314" w:rsidRDefault="00745314" w:rsidP="00E45381"/>
    <w:p w:rsidR="00DC285D" w:rsidRDefault="00DC285D" w:rsidP="00DC285D">
      <w:pPr>
        <w:jc w:val="center"/>
        <w:rPr>
          <w:rFonts w:ascii="黑体" w:eastAsia="黑体"/>
          <w:sz w:val="30"/>
          <w:szCs w:val="30"/>
        </w:rPr>
      </w:pPr>
    </w:p>
    <w:p w:rsidR="00DC285D" w:rsidRDefault="00DC285D" w:rsidP="00DC285D">
      <w:pPr>
        <w:jc w:val="center"/>
        <w:rPr>
          <w:rFonts w:ascii="黑体" w:eastAsia="黑体"/>
          <w:sz w:val="30"/>
          <w:szCs w:val="30"/>
        </w:rPr>
      </w:pPr>
    </w:p>
    <w:p w:rsidR="00DC285D" w:rsidRDefault="00DC285D" w:rsidP="00DC285D">
      <w:pPr>
        <w:jc w:val="center"/>
        <w:rPr>
          <w:rFonts w:ascii="黑体" w:eastAsia="黑体"/>
          <w:sz w:val="30"/>
          <w:szCs w:val="30"/>
        </w:rPr>
      </w:pPr>
    </w:p>
    <w:p w:rsidR="00DC285D" w:rsidRDefault="00DC285D" w:rsidP="00DC285D">
      <w:pPr>
        <w:jc w:val="center"/>
        <w:rPr>
          <w:rFonts w:ascii="黑体" w:eastAsia="黑体"/>
          <w:sz w:val="30"/>
          <w:szCs w:val="30"/>
        </w:rPr>
      </w:pPr>
    </w:p>
    <w:p w:rsidR="00DC285D" w:rsidRDefault="00DC285D" w:rsidP="00DC285D">
      <w:pPr>
        <w:jc w:val="center"/>
        <w:rPr>
          <w:rFonts w:ascii="黑体" w:eastAsia="黑体"/>
          <w:sz w:val="30"/>
          <w:szCs w:val="30"/>
        </w:rPr>
      </w:pPr>
    </w:p>
    <w:p w:rsidR="00DC285D" w:rsidRDefault="00DC285D" w:rsidP="00DC285D">
      <w:pPr>
        <w:jc w:val="center"/>
        <w:rPr>
          <w:rFonts w:ascii="黑体" w:eastAsia="黑体"/>
          <w:sz w:val="30"/>
          <w:szCs w:val="30"/>
        </w:rPr>
      </w:pPr>
      <w:r>
        <w:rPr>
          <w:rFonts w:ascii="黑体" w:eastAsia="黑体" w:hint="eastAsia"/>
          <w:sz w:val="30"/>
          <w:szCs w:val="30"/>
        </w:rPr>
        <w:t>策划</w:t>
      </w:r>
    </w:p>
    <w:p w:rsidR="00DC285D" w:rsidRDefault="004027A5" w:rsidP="00DC285D">
      <w:pPr>
        <w:jc w:val="center"/>
        <w:rPr>
          <w:rFonts w:ascii="黑体" w:eastAsia="黑体"/>
          <w:sz w:val="30"/>
          <w:szCs w:val="30"/>
        </w:rPr>
      </w:pPr>
      <w:r>
        <w:rPr>
          <w:rFonts w:ascii="黑体" w:eastAsia="黑体" w:hint="eastAsia"/>
          <w:sz w:val="30"/>
          <w:szCs w:val="30"/>
        </w:rPr>
        <w:t>百人牛牛</w:t>
      </w:r>
    </w:p>
    <w:p w:rsidR="00DC285D" w:rsidRPr="00756F2D" w:rsidRDefault="00DC285D" w:rsidP="00DC285D">
      <w:pPr>
        <w:jc w:val="center"/>
        <w:rPr>
          <w:rFonts w:ascii="黑体" w:eastAsia="黑体"/>
          <w:sz w:val="30"/>
          <w:szCs w:val="30"/>
        </w:rPr>
      </w:pPr>
    </w:p>
    <w:p w:rsidR="00DC285D" w:rsidRDefault="00DC285D" w:rsidP="00DC285D"/>
    <w:p w:rsidR="00DC285D" w:rsidRDefault="00DC285D" w:rsidP="00DC285D">
      <w:r>
        <w:rPr>
          <w:szCs w:val="18"/>
        </w:rPr>
        <w:br w:type="page"/>
      </w:r>
    </w:p>
    <w:p w:rsidR="00DC285D" w:rsidRDefault="00DC285D" w:rsidP="00DC285D">
      <w:pPr>
        <w:pStyle w:val="TOC"/>
      </w:pPr>
      <w:r>
        <w:rPr>
          <w:lang w:val="zh-CN"/>
        </w:rPr>
        <w:lastRenderedPageBreak/>
        <w:t>目录</w:t>
      </w:r>
    </w:p>
    <w:p w:rsidR="00B42451" w:rsidRDefault="00C47474">
      <w:pPr>
        <w:pStyle w:val="10"/>
        <w:rPr>
          <w:rFonts w:asciiTheme="minorHAnsi" w:eastAsiaTheme="minorEastAsia" w:hAnsiTheme="minorHAnsi" w:cstheme="minorBidi"/>
          <w:noProof/>
          <w:sz w:val="21"/>
          <w:szCs w:val="22"/>
        </w:rPr>
      </w:pPr>
      <w:r w:rsidRPr="00C47474">
        <w:fldChar w:fldCharType="begin"/>
      </w:r>
      <w:r w:rsidR="00DC285D">
        <w:instrText xml:space="preserve"> TOC \o "1-3" \h \z \u </w:instrText>
      </w:r>
      <w:r w:rsidRPr="00C47474">
        <w:fldChar w:fldCharType="separate"/>
      </w:r>
      <w:hyperlink w:anchor="_Toc457667579" w:history="1">
        <w:r w:rsidR="00B42451" w:rsidRPr="00FF1C77">
          <w:rPr>
            <w:rStyle w:val="af1"/>
            <w:rFonts w:hint="eastAsia"/>
            <w:noProof/>
          </w:rPr>
          <w:t>一</w:t>
        </w:r>
        <w:r w:rsidR="00B42451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B42451" w:rsidRPr="00FF1C77">
          <w:rPr>
            <w:rStyle w:val="af1"/>
            <w:rFonts w:hint="eastAsia"/>
            <w:noProof/>
          </w:rPr>
          <w:t>设计说明</w:t>
        </w:r>
        <w:r w:rsidR="00B4245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42451">
          <w:rPr>
            <w:noProof/>
            <w:webHidden/>
          </w:rPr>
          <w:instrText xml:space="preserve"> PAGEREF _Toc457667579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42451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B42451" w:rsidRDefault="00C47474">
      <w:pPr>
        <w:pStyle w:val="1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57667580" w:history="1">
        <w:r w:rsidR="00B42451" w:rsidRPr="00FF1C77">
          <w:rPr>
            <w:rStyle w:val="af1"/>
            <w:rFonts w:hint="eastAsia"/>
            <w:noProof/>
          </w:rPr>
          <w:t>二</w:t>
        </w:r>
        <w:r w:rsidR="00B42451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B42451" w:rsidRPr="00FF1C77">
          <w:rPr>
            <w:rStyle w:val="af1"/>
            <w:noProof/>
          </w:rPr>
          <w:t>UI</w:t>
        </w:r>
        <w:r w:rsidR="00B42451" w:rsidRPr="00FF1C77">
          <w:rPr>
            <w:rStyle w:val="af1"/>
            <w:rFonts w:hint="eastAsia"/>
            <w:noProof/>
          </w:rPr>
          <w:t>说明</w:t>
        </w:r>
        <w:r w:rsidR="00B4245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42451">
          <w:rPr>
            <w:noProof/>
            <w:webHidden/>
          </w:rPr>
          <w:instrText xml:space="preserve"> PAGEREF _Toc457667580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42451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B42451" w:rsidRDefault="00C47474">
      <w:pPr>
        <w:pStyle w:val="23"/>
        <w:rPr>
          <w:rFonts w:asciiTheme="minorHAnsi" w:eastAsiaTheme="minorEastAsia" w:hAnsiTheme="minorHAnsi" w:cstheme="minorBidi"/>
          <w:noProof/>
          <w:szCs w:val="22"/>
        </w:rPr>
      </w:pPr>
      <w:hyperlink w:anchor="_Toc457667581" w:history="1">
        <w:r w:rsidR="00B42451" w:rsidRPr="00FF1C77">
          <w:rPr>
            <w:rStyle w:val="af1"/>
            <w:rFonts w:ascii="黑体"/>
            <w:noProof/>
          </w:rPr>
          <w:t>2.1</w:t>
        </w:r>
        <w:r w:rsidR="00B42451" w:rsidRPr="00FF1C77">
          <w:rPr>
            <w:rStyle w:val="af1"/>
            <w:noProof/>
          </w:rPr>
          <w:t xml:space="preserve"> UI</w:t>
        </w:r>
        <w:r w:rsidR="00B42451" w:rsidRPr="00FF1C77">
          <w:rPr>
            <w:rStyle w:val="af1"/>
            <w:rFonts w:hint="eastAsia"/>
            <w:noProof/>
          </w:rPr>
          <w:t>界面</w:t>
        </w:r>
        <w:r w:rsidR="00B4245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42451">
          <w:rPr>
            <w:noProof/>
            <w:webHidden/>
          </w:rPr>
          <w:instrText xml:space="preserve"> PAGEREF _Toc457667581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42451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B42451" w:rsidRDefault="00C47474">
      <w:pPr>
        <w:pStyle w:val="23"/>
        <w:rPr>
          <w:rFonts w:asciiTheme="minorHAnsi" w:eastAsiaTheme="minorEastAsia" w:hAnsiTheme="minorHAnsi" w:cstheme="minorBidi"/>
          <w:noProof/>
          <w:szCs w:val="22"/>
        </w:rPr>
      </w:pPr>
      <w:hyperlink w:anchor="_Toc457667582" w:history="1">
        <w:r w:rsidR="00B42451" w:rsidRPr="00FF1C77">
          <w:rPr>
            <w:rStyle w:val="af1"/>
            <w:rFonts w:ascii="黑体"/>
            <w:noProof/>
          </w:rPr>
          <w:t>2.2</w:t>
        </w:r>
        <w:r w:rsidR="00B42451" w:rsidRPr="00FF1C77">
          <w:rPr>
            <w:rStyle w:val="af1"/>
            <w:rFonts w:hint="eastAsia"/>
            <w:noProof/>
          </w:rPr>
          <w:t xml:space="preserve"> </w:t>
        </w:r>
        <w:r w:rsidR="00B42451" w:rsidRPr="00FF1C77">
          <w:rPr>
            <w:rStyle w:val="af1"/>
            <w:rFonts w:hint="eastAsia"/>
            <w:noProof/>
          </w:rPr>
          <w:t>聊天</w:t>
        </w:r>
        <w:r w:rsidR="00B4245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42451">
          <w:rPr>
            <w:noProof/>
            <w:webHidden/>
          </w:rPr>
          <w:instrText xml:space="preserve"> PAGEREF _Toc457667582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42451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B42451" w:rsidRDefault="00C47474">
      <w:pPr>
        <w:pStyle w:val="23"/>
        <w:rPr>
          <w:rFonts w:asciiTheme="minorHAnsi" w:eastAsiaTheme="minorEastAsia" w:hAnsiTheme="minorHAnsi" w:cstheme="minorBidi"/>
          <w:noProof/>
          <w:szCs w:val="22"/>
        </w:rPr>
      </w:pPr>
      <w:hyperlink w:anchor="_Toc457667583" w:history="1">
        <w:r w:rsidR="00B42451" w:rsidRPr="00FF1C77">
          <w:rPr>
            <w:rStyle w:val="af1"/>
            <w:rFonts w:ascii="黑体"/>
            <w:noProof/>
          </w:rPr>
          <w:t>2.3</w:t>
        </w:r>
        <w:r w:rsidR="00B42451" w:rsidRPr="00FF1C77">
          <w:rPr>
            <w:rStyle w:val="af1"/>
            <w:rFonts w:hint="eastAsia"/>
            <w:noProof/>
          </w:rPr>
          <w:t xml:space="preserve"> </w:t>
        </w:r>
        <w:r w:rsidR="00B42451" w:rsidRPr="00FF1C77">
          <w:rPr>
            <w:rStyle w:val="af1"/>
            <w:rFonts w:hint="eastAsia"/>
            <w:noProof/>
          </w:rPr>
          <w:t>走势</w:t>
        </w:r>
        <w:r w:rsidR="00B4245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42451">
          <w:rPr>
            <w:noProof/>
            <w:webHidden/>
          </w:rPr>
          <w:instrText xml:space="preserve"> PAGEREF _Toc457667583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42451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B42451" w:rsidRDefault="00C47474">
      <w:pPr>
        <w:pStyle w:val="1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57667584" w:history="1">
        <w:r w:rsidR="00B42451" w:rsidRPr="00FF1C77">
          <w:rPr>
            <w:rStyle w:val="af1"/>
            <w:rFonts w:hint="eastAsia"/>
            <w:noProof/>
          </w:rPr>
          <w:t>三</w:t>
        </w:r>
        <w:r w:rsidR="00B42451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B42451" w:rsidRPr="00FF1C77">
          <w:rPr>
            <w:rStyle w:val="af1"/>
            <w:rFonts w:hint="eastAsia"/>
            <w:noProof/>
          </w:rPr>
          <w:t>相关规则</w:t>
        </w:r>
        <w:r w:rsidR="00B4245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42451">
          <w:rPr>
            <w:noProof/>
            <w:webHidden/>
          </w:rPr>
          <w:instrText xml:space="preserve"> PAGEREF _Toc457667584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42451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B42451" w:rsidRDefault="00C47474">
      <w:pPr>
        <w:pStyle w:val="23"/>
        <w:rPr>
          <w:rFonts w:asciiTheme="minorHAnsi" w:eastAsiaTheme="minorEastAsia" w:hAnsiTheme="minorHAnsi" w:cstheme="minorBidi"/>
          <w:noProof/>
          <w:szCs w:val="22"/>
        </w:rPr>
      </w:pPr>
      <w:hyperlink w:anchor="_Toc457667585" w:history="1">
        <w:r w:rsidR="00B42451" w:rsidRPr="00FF1C77">
          <w:rPr>
            <w:rStyle w:val="af1"/>
            <w:rFonts w:ascii="黑体"/>
            <w:noProof/>
          </w:rPr>
          <w:t>3.1</w:t>
        </w:r>
        <w:r w:rsidR="00B42451" w:rsidRPr="00FF1C77">
          <w:rPr>
            <w:rStyle w:val="af1"/>
            <w:rFonts w:hint="eastAsia"/>
            <w:noProof/>
          </w:rPr>
          <w:t xml:space="preserve"> </w:t>
        </w:r>
        <w:r w:rsidR="00B42451" w:rsidRPr="00FF1C77">
          <w:rPr>
            <w:rStyle w:val="af1"/>
            <w:rFonts w:hint="eastAsia"/>
            <w:noProof/>
          </w:rPr>
          <w:t>游戏规则</w:t>
        </w:r>
        <w:r w:rsidR="00B4245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42451">
          <w:rPr>
            <w:noProof/>
            <w:webHidden/>
          </w:rPr>
          <w:instrText xml:space="preserve"> PAGEREF _Toc457667585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42451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B42451" w:rsidRDefault="00C47474">
      <w:pPr>
        <w:pStyle w:val="23"/>
        <w:rPr>
          <w:rFonts w:asciiTheme="minorHAnsi" w:eastAsiaTheme="minorEastAsia" w:hAnsiTheme="minorHAnsi" w:cstheme="minorBidi"/>
          <w:noProof/>
          <w:szCs w:val="22"/>
        </w:rPr>
      </w:pPr>
      <w:hyperlink w:anchor="_Toc457667586" w:history="1">
        <w:r w:rsidR="00B42451" w:rsidRPr="00FF1C77">
          <w:rPr>
            <w:rStyle w:val="af1"/>
            <w:rFonts w:ascii="黑体" w:hAnsi="微软雅黑"/>
            <w:noProof/>
          </w:rPr>
          <w:t>3.2</w:t>
        </w:r>
        <w:r w:rsidR="00B42451" w:rsidRPr="00FF1C77">
          <w:rPr>
            <w:rStyle w:val="af1"/>
            <w:rFonts w:hint="eastAsia"/>
            <w:noProof/>
          </w:rPr>
          <w:t xml:space="preserve"> </w:t>
        </w:r>
        <w:r w:rsidR="00B42451" w:rsidRPr="00FF1C77">
          <w:rPr>
            <w:rStyle w:val="af1"/>
            <w:rFonts w:hint="eastAsia"/>
            <w:noProof/>
          </w:rPr>
          <w:t>坐庄规则</w:t>
        </w:r>
        <w:r w:rsidR="00B4245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42451">
          <w:rPr>
            <w:noProof/>
            <w:webHidden/>
          </w:rPr>
          <w:instrText xml:space="preserve"> PAGEREF _Toc457667586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42451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B42451" w:rsidRDefault="00C47474">
      <w:pPr>
        <w:pStyle w:val="23"/>
        <w:rPr>
          <w:rFonts w:asciiTheme="minorHAnsi" w:eastAsiaTheme="minorEastAsia" w:hAnsiTheme="minorHAnsi" w:cstheme="minorBidi"/>
          <w:noProof/>
          <w:szCs w:val="22"/>
        </w:rPr>
      </w:pPr>
      <w:hyperlink w:anchor="_Toc457667587" w:history="1">
        <w:r w:rsidR="00B42451" w:rsidRPr="00FF1C77">
          <w:rPr>
            <w:rStyle w:val="af1"/>
            <w:rFonts w:ascii="黑体" w:hAnsi="微软雅黑"/>
            <w:noProof/>
          </w:rPr>
          <w:t>3.3</w:t>
        </w:r>
        <w:r w:rsidR="00B42451" w:rsidRPr="00FF1C77">
          <w:rPr>
            <w:rStyle w:val="af1"/>
            <w:rFonts w:hint="eastAsia"/>
            <w:noProof/>
          </w:rPr>
          <w:t xml:space="preserve"> </w:t>
        </w:r>
        <w:r w:rsidR="00B42451" w:rsidRPr="00FF1C77">
          <w:rPr>
            <w:rStyle w:val="af1"/>
            <w:rFonts w:hint="eastAsia"/>
            <w:noProof/>
          </w:rPr>
          <w:t>牌型比较</w:t>
        </w:r>
        <w:r w:rsidR="00B4245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42451">
          <w:rPr>
            <w:noProof/>
            <w:webHidden/>
          </w:rPr>
          <w:instrText xml:space="preserve"> PAGEREF _Toc457667587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42451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B42451" w:rsidRDefault="00C47474">
      <w:pPr>
        <w:pStyle w:val="23"/>
        <w:rPr>
          <w:rFonts w:asciiTheme="minorHAnsi" w:eastAsiaTheme="minorEastAsia" w:hAnsiTheme="minorHAnsi" w:cstheme="minorBidi"/>
          <w:noProof/>
          <w:szCs w:val="22"/>
        </w:rPr>
      </w:pPr>
      <w:hyperlink w:anchor="_Toc457667588" w:history="1">
        <w:r w:rsidR="00B42451" w:rsidRPr="00FF1C77">
          <w:rPr>
            <w:rStyle w:val="af1"/>
            <w:rFonts w:ascii="黑体" w:hAnsi="微软雅黑"/>
            <w:noProof/>
          </w:rPr>
          <w:t>3.4</w:t>
        </w:r>
        <w:r w:rsidR="00B42451" w:rsidRPr="00FF1C77">
          <w:rPr>
            <w:rStyle w:val="af1"/>
            <w:rFonts w:hint="eastAsia"/>
            <w:noProof/>
          </w:rPr>
          <w:t xml:space="preserve"> </w:t>
        </w:r>
        <w:r w:rsidR="00B42451" w:rsidRPr="00FF1C77">
          <w:rPr>
            <w:rStyle w:val="af1"/>
            <w:rFonts w:hint="eastAsia"/>
            <w:noProof/>
          </w:rPr>
          <w:t>同牌型间的比较</w:t>
        </w:r>
        <w:r w:rsidR="00B4245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42451">
          <w:rPr>
            <w:noProof/>
            <w:webHidden/>
          </w:rPr>
          <w:instrText xml:space="preserve"> PAGEREF _Toc457667588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42451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B42451" w:rsidRDefault="00C47474">
      <w:pPr>
        <w:pStyle w:val="23"/>
        <w:rPr>
          <w:rFonts w:asciiTheme="minorHAnsi" w:eastAsiaTheme="minorEastAsia" w:hAnsiTheme="minorHAnsi" w:cstheme="minorBidi"/>
          <w:noProof/>
          <w:szCs w:val="22"/>
        </w:rPr>
      </w:pPr>
      <w:hyperlink w:anchor="_Toc457667589" w:history="1">
        <w:r w:rsidR="00B42451" w:rsidRPr="00FF1C77">
          <w:rPr>
            <w:rStyle w:val="af1"/>
            <w:rFonts w:ascii="黑体" w:hAnsi="微软雅黑"/>
            <w:noProof/>
          </w:rPr>
          <w:t>3.5</w:t>
        </w:r>
        <w:r w:rsidR="00B42451" w:rsidRPr="00FF1C77">
          <w:rPr>
            <w:rStyle w:val="af1"/>
            <w:rFonts w:hint="eastAsia"/>
            <w:noProof/>
          </w:rPr>
          <w:t xml:space="preserve"> </w:t>
        </w:r>
        <w:r w:rsidR="00B42451" w:rsidRPr="00FF1C77">
          <w:rPr>
            <w:rStyle w:val="af1"/>
            <w:rFonts w:hint="eastAsia"/>
            <w:noProof/>
          </w:rPr>
          <w:t>赔率</w:t>
        </w:r>
        <w:r w:rsidR="00B4245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42451">
          <w:rPr>
            <w:noProof/>
            <w:webHidden/>
          </w:rPr>
          <w:instrText xml:space="preserve"> PAGEREF _Toc457667589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42451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B42451" w:rsidRDefault="00C47474">
      <w:pPr>
        <w:pStyle w:val="23"/>
        <w:rPr>
          <w:rFonts w:asciiTheme="minorHAnsi" w:eastAsiaTheme="minorEastAsia" w:hAnsiTheme="minorHAnsi" w:cstheme="minorBidi"/>
          <w:noProof/>
          <w:szCs w:val="22"/>
        </w:rPr>
      </w:pPr>
      <w:hyperlink w:anchor="_Toc457667590" w:history="1">
        <w:r w:rsidR="00B42451" w:rsidRPr="00FF1C77">
          <w:rPr>
            <w:rStyle w:val="af1"/>
            <w:rFonts w:ascii="黑体" w:hAnsi="微软雅黑"/>
            <w:noProof/>
          </w:rPr>
          <w:t>3.6</w:t>
        </w:r>
        <w:r w:rsidR="00B42451" w:rsidRPr="00FF1C77">
          <w:rPr>
            <w:rStyle w:val="af1"/>
            <w:rFonts w:hint="eastAsia"/>
            <w:noProof/>
          </w:rPr>
          <w:t xml:space="preserve"> </w:t>
        </w:r>
        <w:r w:rsidR="00B42451" w:rsidRPr="00FF1C77">
          <w:rPr>
            <w:rStyle w:val="af1"/>
            <w:rFonts w:hint="eastAsia"/>
            <w:noProof/>
          </w:rPr>
          <w:t>逃跑，强退，掉线处理</w:t>
        </w:r>
        <w:r w:rsidR="00B4245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42451">
          <w:rPr>
            <w:noProof/>
            <w:webHidden/>
          </w:rPr>
          <w:instrText xml:space="preserve"> PAGEREF _Toc457667590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42451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DC285D" w:rsidRDefault="00C47474" w:rsidP="00DC285D">
      <w:r>
        <w:fldChar w:fldCharType="end"/>
      </w:r>
    </w:p>
    <w:p w:rsidR="00DC285D" w:rsidRDefault="00DC285D" w:rsidP="00DC285D">
      <w:r>
        <w:br w:type="page"/>
      </w:r>
    </w:p>
    <w:p w:rsidR="009E29B1" w:rsidRDefault="007A63BE" w:rsidP="007A63BE">
      <w:pPr>
        <w:pStyle w:val="1"/>
      </w:pPr>
      <w:bookmarkStart w:id="0" w:name="_Toc457667579"/>
      <w:r>
        <w:rPr>
          <w:rFonts w:hint="eastAsia"/>
        </w:rPr>
        <w:lastRenderedPageBreak/>
        <w:t>设计说明</w:t>
      </w:r>
      <w:bookmarkEnd w:id="0"/>
    </w:p>
    <w:p w:rsidR="00F97329" w:rsidRPr="00FA02E6" w:rsidRDefault="007A63BE" w:rsidP="007A63BE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 w:rsidRPr="00FA02E6">
        <w:rPr>
          <w:rFonts w:ascii="微软雅黑" w:eastAsia="微软雅黑" w:hAnsi="微软雅黑" w:hint="eastAsia"/>
          <w:sz w:val="18"/>
          <w:szCs w:val="18"/>
        </w:rPr>
        <w:t>当前文档主要讲述，</w:t>
      </w:r>
      <w:r w:rsidR="00F97329" w:rsidRPr="00FA02E6">
        <w:rPr>
          <w:rFonts w:ascii="微软雅黑" w:eastAsia="微软雅黑" w:hAnsi="微软雅黑" w:hint="eastAsia"/>
          <w:sz w:val="18"/>
          <w:szCs w:val="18"/>
        </w:rPr>
        <w:t>如下：</w:t>
      </w:r>
    </w:p>
    <w:p w:rsidR="00F97329" w:rsidRPr="00FA02E6" w:rsidRDefault="004027A5" w:rsidP="00F97329">
      <w:pPr>
        <w:pStyle w:val="a3"/>
        <w:numPr>
          <w:ilvl w:val="1"/>
          <w:numId w:val="25"/>
        </w:num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UI界面</w:t>
      </w:r>
    </w:p>
    <w:p w:rsidR="007A63BE" w:rsidRPr="00FA02E6" w:rsidRDefault="00F97329" w:rsidP="00F97329">
      <w:pPr>
        <w:pStyle w:val="a3"/>
        <w:numPr>
          <w:ilvl w:val="1"/>
          <w:numId w:val="25"/>
        </w:numPr>
        <w:rPr>
          <w:rFonts w:ascii="微软雅黑" w:eastAsia="微软雅黑" w:hAnsi="微软雅黑"/>
          <w:sz w:val="18"/>
          <w:szCs w:val="18"/>
        </w:rPr>
      </w:pPr>
      <w:r w:rsidRPr="00FA02E6">
        <w:rPr>
          <w:rFonts w:ascii="微软雅黑" w:eastAsia="微软雅黑" w:hAnsi="微软雅黑" w:hint="eastAsia"/>
          <w:sz w:val="18"/>
          <w:szCs w:val="18"/>
        </w:rPr>
        <w:t>游戏相关设定</w:t>
      </w:r>
    </w:p>
    <w:p w:rsidR="004E3A19" w:rsidRPr="00FA02E6" w:rsidRDefault="004E3A19" w:rsidP="00F97329">
      <w:pPr>
        <w:pStyle w:val="a3"/>
        <w:numPr>
          <w:ilvl w:val="1"/>
          <w:numId w:val="25"/>
        </w:numPr>
        <w:rPr>
          <w:rFonts w:ascii="微软雅黑" w:eastAsia="微软雅黑" w:hAnsi="微软雅黑"/>
          <w:sz w:val="18"/>
          <w:szCs w:val="18"/>
        </w:rPr>
      </w:pPr>
      <w:r w:rsidRPr="00FA02E6">
        <w:rPr>
          <w:rFonts w:ascii="微软雅黑" w:eastAsia="微软雅黑" w:hAnsi="微软雅黑" w:hint="eastAsia"/>
          <w:sz w:val="18"/>
          <w:szCs w:val="18"/>
        </w:rPr>
        <w:t>规则说明</w:t>
      </w:r>
    </w:p>
    <w:p w:rsidR="00F97329" w:rsidRDefault="004E3A19" w:rsidP="004E3A19">
      <w:pPr>
        <w:pStyle w:val="1"/>
      </w:pPr>
      <w:bookmarkStart w:id="1" w:name="_Toc457667580"/>
      <w:r>
        <w:rPr>
          <w:rFonts w:hint="eastAsia"/>
        </w:rPr>
        <w:t>UI</w:t>
      </w:r>
      <w:r>
        <w:rPr>
          <w:rFonts w:hint="eastAsia"/>
        </w:rPr>
        <w:t>说明</w:t>
      </w:r>
      <w:bookmarkEnd w:id="1"/>
    </w:p>
    <w:p w:rsidR="00CC1052" w:rsidRDefault="004027A5" w:rsidP="00CC1052">
      <w:pPr>
        <w:pStyle w:val="21"/>
      </w:pPr>
      <w:bookmarkStart w:id="2" w:name="_Toc457667581"/>
      <w:r>
        <w:rPr>
          <w:rFonts w:hint="eastAsia"/>
        </w:rPr>
        <w:t>UI</w:t>
      </w:r>
      <w:r>
        <w:rPr>
          <w:rFonts w:hint="eastAsia"/>
        </w:rPr>
        <w:t>界面</w:t>
      </w:r>
      <w:bookmarkEnd w:id="2"/>
    </w:p>
    <w:p w:rsidR="00CC1052" w:rsidRDefault="003222E6" w:rsidP="00806766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当玩家点击游戏</w:t>
      </w:r>
      <w:r w:rsidR="00CC1052" w:rsidRPr="00FA02E6">
        <w:rPr>
          <w:rFonts w:ascii="微软雅黑" w:eastAsia="微软雅黑" w:hAnsi="微软雅黑" w:hint="eastAsia"/>
          <w:sz w:val="18"/>
          <w:szCs w:val="18"/>
        </w:rPr>
        <w:t>进入后显示如图：</w:t>
      </w:r>
    </w:p>
    <w:p w:rsidR="003222E6" w:rsidRPr="003222E6" w:rsidRDefault="003222E6" w:rsidP="003222E6">
      <w:pPr>
        <w:pStyle w:val="afc"/>
        <w:widowControl/>
        <w:ind w:left="846" w:firstLineChars="0" w:firstLine="0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noProof/>
          <w:kern w:val="0"/>
        </w:rPr>
        <w:drawing>
          <wp:inline distT="0" distB="0" distL="0" distR="0">
            <wp:extent cx="2267751" cy="3450866"/>
            <wp:effectExtent l="19050" t="0" r="0" b="0"/>
            <wp:docPr id="11" name="图片 11" descr="H:\乱七八糟\qq\375797480\Image\C2C\534B5B1F4AE42B0E723D1F05D97A21F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:\乱七八糟\qq\375797480\Image\C2C\534B5B1F4AE42B0E723D1F05D97A21F9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t="8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51" cy="3450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2C9" w:rsidRDefault="001D62C9" w:rsidP="007B7064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当前界面显示当前上庄玩家头像以及玩家金币数</w:t>
      </w:r>
    </w:p>
    <w:p w:rsidR="003222E6" w:rsidRDefault="003222E6" w:rsidP="007B7064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当前界面内，下注</w:t>
      </w:r>
      <w:r w:rsidR="00EE3CBE">
        <w:rPr>
          <w:rFonts w:ascii="微软雅黑" w:eastAsia="微软雅黑" w:hAnsi="微软雅黑" w:hint="eastAsia"/>
          <w:sz w:val="18"/>
          <w:szCs w:val="18"/>
        </w:rPr>
        <w:t>区</w:t>
      </w:r>
      <w:r>
        <w:rPr>
          <w:rFonts w:ascii="微软雅黑" w:eastAsia="微软雅黑" w:hAnsi="微软雅黑" w:hint="eastAsia"/>
          <w:sz w:val="18"/>
          <w:szCs w:val="18"/>
        </w:rPr>
        <w:t>分天、地、玄、黄，每个区域内设有最高下注额度</w:t>
      </w:r>
    </w:p>
    <w:p w:rsidR="003222E6" w:rsidRDefault="003222E6" w:rsidP="007B7064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如当前下注额度达到上限或下注时间，玩家将无法下注</w:t>
      </w:r>
    </w:p>
    <w:p w:rsidR="003222E6" w:rsidRDefault="00EE3CBE" w:rsidP="007B7064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当前每个下注时间为</w:t>
      </w:r>
      <w:r w:rsidR="004113EF">
        <w:rPr>
          <w:rFonts w:ascii="微软雅黑" w:eastAsia="微软雅黑" w:hAnsi="微软雅黑" w:hint="eastAsia"/>
          <w:color w:val="FF0000"/>
          <w:sz w:val="18"/>
          <w:szCs w:val="18"/>
        </w:rPr>
        <w:t>1</w:t>
      </w:r>
      <w:r w:rsidRPr="00EE3CBE">
        <w:rPr>
          <w:rFonts w:ascii="微软雅黑" w:eastAsia="微软雅黑" w:hAnsi="微软雅黑" w:hint="eastAsia"/>
          <w:color w:val="FF0000"/>
          <w:sz w:val="18"/>
          <w:szCs w:val="18"/>
        </w:rPr>
        <w:t>0秒（暂定）</w:t>
      </w:r>
    </w:p>
    <w:p w:rsidR="00EE3CBE" w:rsidRDefault="00EE3CBE" w:rsidP="007B7064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如当前玩家在下注额度达到上限后，玩家而然持续下注则弹出提示：</w:t>
      </w:r>
    </w:p>
    <w:p w:rsidR="001D62C9" w:rsidRPr="001D62C9" w:rsidRDefault="00EE3CBE" w:rsidP="001D62C9">
      <w:pPr>
        <w:pStyle w:val="a3"/>
        <w:numPr>
          <w:ilvl w:val="1"/>
          <w:numId w:val="25"/>
        </w:numPr>
        <w:rPr>
          <w:rFonts w:ascii="微软雅黑" w:eastAsia="微软雅黑" w:hAnsi="微软雅黑"/>
          <w:sz w:val="18"/>
          <w:szCs w:val="18"/>
        </w:rPr>
      </w:pPr>
      <w:r w:rsidRPr="007B7064">
        <w:rPr>
          <w:rFonts w:ascii="微软雅黑" w:eastAsia="微软雅黑" w:hAnsi="微软雅黑" w:hint="eastAsia"/>
          <w:color w:val="0070C0"/>
          <w:sz w:val="18"/>
          <w:szCs w:val="18"/>
        </w:rPr>
        <w:t>当前区域以达到</w:t>
      </w:r>
      <w:r w:rsidR="007B7064">
        <w:rPr>
          <w:rFonts w:ascii="微软雅黑" w:eastAsia="微软雅黑" w:hAnsi="微软雅黑" w:hint="eastAsia"/>
          <w:color w:val="0070C0"/>
          <w:sz w:val="18"/>
          <w:szCs w:val="18"/>
        </w:rPr>
        <w:t>上限</w:t>
      </w:r>
    </w:p>
    <w:p w:rsidR="00EE3CBE" w:rsidRDefault="00EE3CBE" w:rsidP="007B7064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当前游戏内座位分为2种： 5个VIP 专属座位，1个其他玩家座位</w:t>
      </w:r>
    </w:p>
    <w:p w:rsidR="00EE3CBE" w:rsidRDefault="00EE3CBE" w:rsidP="007B7064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当VIP玩家进入房间后，将自动分配至VIP专属座位</w:t>
      </w:r>
    </w:p>
    <w:p w:rsidR="001D62C9" w:rsidRDefault="001D62C9" w:rsidP="007B7064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如非VIP玩家点击VIP座位的弹出提示：</w:t>
      </w:r>
      <w:r w:rsidRPr="001D62C9">
        <w:rPr>
          <w:rFonts w:ascii="微软雅黑" w:eastAsia="微软雅黑" w:hAnsi="微软雅黑" w:hint="eastAsia"/>
          <w:color w:val="0070C0"/>
          <w:sz w:val="18"/>
          <w:szCs w:val="18"/>
        </w:rPr>
        <w:t>当前座位最少需VIP1玩家入座</w:t>
      </w:r>
    </w:p>
    <w:p w:rsidR="0044149A" w:rsidRDefault="004113EF" w:rsidP="007B7064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当前玩家，每局间隔时间为3秒</w:t>
      </w:r>
    </w:p>
    <w:p w:rsidR="004113EF" w:rsidRPr="009C173A" w:rsidRDefault="004113EF" w:rsidP="007B7064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当玩家点击</w:t>
      </w:r>
      <w:r w:rsidRPr="00AA0DB9">
        <w:rPr>
          <w:rFonts w:ascii="微软雅黑" w:eastAsia="微软雅黑" w:hAnsi="微软雅黑" w:hint="eastAsia"/>
          <w:color w:val="FF0000"/>
          <w:sz w:val="18"/>
          <w:szCs w:val="18"/>
        </w:rPr>
        <w:t>[我要上庄]</w:t>
      </w:r>
      <w:r>
        <w:rPr>
          <w:rFonts w:ascii="微软雅黑" w:eastAsia="微软雅黑" w:hAnsi="微软雅黑" w:hint="eastAsia"/>
          <w:sz w:val="18"/>
          <w:szCs w:val="18"/>
        </w:rPr>
        <w:t>后弹出提示：</w:t>
      </w:r>
      <w:r w:rsidRPr="004113EF">
        <w:rPr>
          <w:rFonts w:ascii="微软雅黑" w:eastAsia="微软雅黑" w:hAnsi="微软雅黑" w:hint="eastAsia"/>
          <w:color w:val="0070C0"/>
          <w:sz w:val="18"/>
          <w:szCs w:val="18"/>
        </w:rPr>
        <w:t>金币少于庄家，至少带入100W金币，无法上庄</w:t>
      </w:r>
    </w:p>
    <w:p w:rsidR="009C173A" w:rsidRDefault="009C173A" w:rsidP="007B7064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lastRenderedPageBreak/>
        <w:t>当前上庄玩家最多可</w:t>
      </w:r>
      <w:r w:rsidRPr="00F24B84">
        <w:rPr>
          <w:rFonts w:ascii="微软雅黑" w:eastAsia="微软雅黑" w:hAnsi="微软雅黑" w:hint="eastAsia"/>
          <w:color w:val="FF0000"/>
          <w:sz w:val="18"/>
          <w:szCs w:val="18"/>
        </w:rPr>
        <w:t>上庄6回合</w:t>
      </w:r>
    </w:p>
    <w:p w:rsidR="00CD7DB9" w:rsidRDefault="00CD7DB9" w:rsidP="007B7064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如当前无人坐庄时，由系统坐庄</w:t>
      </w:r>
    </w:p>
    <w:p w:rsidR="00CA58C4" w:rsidRDefault="00E40E7B" w:rsidP="007B7064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当前玩家下注金额，根据玩家当期携带金额，显示玩家可下注金额</w:t>
      </w:r>
    </w:p>
    <w:p w:rsidR="00F24B84" w:rsidRDefault="00F24B84" w:rsidP="007B7064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如当前玩家身上金币无法下注时，则弹出提示：</w:t>
      </w:r>
    </w:p>
    <w:p w:rsidR="00F24B84" w:rsidRDefault="00F24B84" w:rsidP="00F24B84">
      <w:pPr>
        <w:pStyle w:val="a3"/>
        <w:numPr>
          <w:ilvl w:val="1"/>
          <w:numId w:val="25"/>
        </w:num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您当前金币无法下注，请前往充值或前往低倍场进行游戏 [确定]</w:t>
      </w:r>
    </w:p>
    <w:p w:rsidR="00F24B84" w:rsidRDefault="00F24B84" w:rsidP="00F24B84">
      <w:pPr>
        <w:pStyle w:val="a3"/>
        <w:numPr>
          <w:ilvl w:val="1"/>
          <w:numId w:val="25"/>
        </w:num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当玩家点击确定按钮后返回当前界面 </w:t>
      </w:r>
    </w:p>
    <w:p w:rsidR="00C6793A" w:rsidRDefault="00C6793A" w:rsidP="007B7064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当前玩家点击充值按钮后界面将跳转到充值界面</w:t>
      </w:r>
    </w:p>
    <w:p w:rsidR="009C173A" w:rsidRDefault="009C173A" w:rsidP="00E5046A">
      <w:pPr>
        <w:pStyle w:val="21"/>
      </w:pPr>
      <w:bookmarkStart w:id="3" w:name="_Toc457667582"/>
      <w:r>
        <w:rPr>
          <w:rFonts w:hint="eastAsia"/>
        </w:rPr>
        <w:t>聊天</w:t>
      </w:r>
      <w:bookmarkEnd w:id="3"/>
    </w:p>
    <w:p w:rsidR="009C173A" w:rsidRDefault="009C173A" w:rsidP="009C173A">
      <w:pPr>
        <w:pStyle w:val="a3"/>
        <w:ind w:left="426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当前玩家点击聊天按钮后显示界面如下：</w:t>
      </w:r>
    </w:p>
    <w:p w:rsidR="009C173A" w:rsidRDefault="00DF1FC8" w:rsidP="009C173A">
      <w:pPr>
        <w:pStyle w:val="a3"/>
        <w:ind w:left="426" w:firstLine="0"/>
        <w:rPr>
          <w:rFonts w:ascii="微软雅黑" w:eastAsia="微软雅黑" w:hAnsi="微软雅黑"/>
          <w:sz w:val="18"/>
          <w:szCs w:val="18"/>
        </w:rPr>
      </w:pPr>
      <w:r>
        <w:object w:dxaOrig="6097" w:dyaOrig="919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38.4pt;height:358.65pt" o:ole="">
            <v:imagedata r:id="rId9" o:title=""/>
          </v:shape>
          <o:OLEObject Type="Embed" ProgID="Visio.Drawing.11" ShapeID="_x0000_i1025" DrawAspect="Content" ObjectID="_1536690339" r:id="rId10"/>
        </w:object>
      </w:r>
    </w:p>
    <w:p w:rsidR="00C27815" w:rsidRDefault="00C27815" w:rsidP="00E5046A">
      <w:pPr>
        <w:pStyle w:val="a3"/>
        <w:numPr>
          <w:ilvl w:val="0"/>
          <w:numId w:val="38"/>
        </w:num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当前界面内显示，当前玩家历史聊天记录</w:t>
      </w:r>
    </w:p>
    <w:p w:rsidR="00C27815" w:rsidRDefault="00C27815" w:rsidP="00E5046A">
      <w:pPr>
        <w:pStyle w:val="a3"/>
        <w:numPr>
          <w:ilvl w:val="0"/>
          <w:numId w:val="38"/>
        </w:num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当前玩家点击任意位置后，关闭当前界面</w:t>
      </w:r>
    </w:p>
    <w:p w:rsidR="00E5046A" w:rsidRDefault="00E5046A" w:rsidP="00E5046A">
      <w:pPr>
        <w:pStyle w:val="21"/>
      </w:pPr>
      <w:bookmarkStart w:id="4" w:name="_Toc457667583"/>
      <w:r>
        <w:rPr>
          <w:rFonts w:hint="eastAsia"/>
        </w:rPr>
        <w:t>走势</w:t>
      </w:r>
      <w:bookmarkEnd w:id="4"/>
    </w:p>
    <w:p w:rsidR="00E5046A" w:rsidRDefault="00E5046A" w:rsidP="00B42451">
      <w:pPr>
        <w:pStyle w:val="a3"/>
        <w:numPr>
          <w:ilvl w:val="0"/>
          <w:numId w:val="40"/>
        </w:num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当前玩家点击走势按钮后显示界面如下：</w:t>
      </w:r>
    </w:p>
    <w:p w:rsidR="00E5046A" w:rsidRDefault="00DF1FC8" w:rsidP="00E5046A">
      <w:pPr>
        <w:pStyle w:val="a3"/>
        <w:rPr>
          <w:rFonts w:ascii="微软雅黑" w:eastAsia="微软雅黑" w:hAnsi="微软雅黑"/>
          <w:sz w:val="18"/>
          <w:szCs w:val="18"/>
        </w:rPr>
      </w:pPr>
      <w:r>
        <w:object w:dxaOrig="6097" w:dyaOrig="9198">
          <v:shape id="_x0000_i1026" type="#_x0000_t75" style="width:222.1pt;height:334.2pt" o:ole="">
            <v:imagedata r:id="rId11" o:title=""/>
          </v:shape>
          <o:OLEObject Type="Embed" ProgID="Visio.Drawing.11" ShapeID="_x0000_i1026" DrawAspect="Content" ObjectID="_1536690340" r:id="rId12"/>
        </w:object>
      </w:r>
    </w:p>
    <w:p w:rsidR="00E5046A" w:rsidRDefault="00DF1FC8" w:rsidP="00B42451">
      <w:pPr>
        <w:pStyle w:val="a3"/>
        <w:numPr>
          <w:ilvl w:val="0"/>
          <w:numId w:val="39"/>
        </w:num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当前界面内，</w:t>
      </w:r>
      <w:r w:rsidR="00BE2FF4">
        <w:rPr>
          <w:rFonts w:ascii="微软雅黑" w:eastAsia="微软雅黑" w:hAnsi="微软雅黑" w:hint="eastAsia"/>
          <w:sz w:val="18"/>
          <w:szCs w:val="18"/>
        </w:rPr>
        <w:t xml:space="preserve">显示当前牌局，之前押注区的胜负情况 </w:t>
      </w:r>
    </w:p>
    <w:p w:rsidR="00BE2FF4" w:rsidRDefault="00BE2FF4" w:rsidP="00B42451">
      <w:pPr>
        <w:pStyle w:val="a3"/>
        <w:numPr>
          <w:ilvl w:val="1"/>
          <w:numId w:val="39"/>
        </w:numPr>
        <w:rPr>
          <w:noProof/>
        </w:rPr>
      </w:pPr>
      <w:r>
        <w:rPr>
          <w:noProof/>
        </w:rPr>
        <w:drawing>
          <wp:inline distT="0" distB="0" distL="0" distR="0">
            <wp:extent cx="828136" cy="741872"/>
            <wp:effectExtent l="19050" t="0" r="0" b="0"/>
            <wp:docPr id="18" name="图片 18" descr="https://ps.ssl.qhimg.com/dr/_110_100/t01f26370a3a44644ff.jpg#1469872294#1469872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ps.ssl.qhimg.com/dr/_110_100/t01f26370a3a44644ff.jpg#1469872294#146987229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4932" t="19008" r="51190" b="99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136" cy="741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E2FF4">
        <w:rPr>
          <w:rFonts w:ascii="微软雅黑" w:eastAsia="微软雅黑" w:hAnsi="微软雅黑" w:hint="eastAsia"/>
          <w:noProof/>
          <w:sz w:val="18"/>
          <w:szCs w:val="18"/>
        </w:rPr>
        <w:t>胜</w:t>
      </w:r>
    </w:p>
    <w:p w:rsidR="00BE2FF4" w:rsidRPr="00B42451" w:rsidRDefault="00BE2FF4" w:rsidP="00B42451">
      <w:pPr>
        <w:pStyle w:val="a3"/>
        <w:numPr>
          <w:ilvl w:val="1"/>
          <w:numId w:val="39"/>
        </w:num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>
            <wp:extent cx="731449" cy="681487"/>
            <wp:effectExtent l="19050" t="0" r="0" b="0"/>
            <wp:docPr id="1" name="图片 18" descr="https://ps.ssl.qhimg.com/dr/_110_100/t01f26370a3a44644ff.jpg#1469872294#1469872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ps.ssl.qhimg.com/dr/_110_100/t01f26370a3a44644ff.jpg#1469872294#146987229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52466" t="20661" r="8701" b="140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449" cy="681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sz w:val="18"/>
          <w:szCs w:val="18"/>
        </w:rPr>
        <w:t>负</w:t>
      </w:r>
    </w:p>
    <w:p w:rsidR="00BE2FF4" w:rsidRDefault="00BE2FF4" w:rsidP="00B42451">
      <w:pPr>
        <w:pStyle w:val="a3"/>
        <w:numPr>
          <w:ilvl w:val="0"/>
          <w:numId w:val="39"/>
        </w:num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当前玩家点击任意</w:t>
      </w:r>
      <w:r w:rsidR="00F61248">
        <w:rPr>
          <w:rFonts w:ascii="微软雅黑" w:eastAsia="微软雅黑" w:hAnsi="微软雅黑" w:hint="eastAsia"/>
          <w:sz w:val="18"/>
          <w:szCs w:val="18"/>
        </w:rPr>
        <w:t>位置</w:t>
      </w:r>
      <w:r>
        <w:rPr>
          <w:rFonts w:ascii="微软雅黑" w:eastAsia="微软雅黑" w:hAnsi="微软雅黑" w:hint="eastAsia"/>
          <w:sz w:val="18"/>
          <w:szCs w:val="18"/>
        </w:rPr>
        <w:t>关闭当前界面</w:t>
      </w:r>
    </w:p>
    <w:p w:rsidR="00BE2FF4" w:rsidRDefault="00E74683" w:rsidP="00E74683">
      <w:pPr>
        <w:pStyle w:val="21"/>
      </w:pPr>
      <w:r>
        <w:rPr>
          <w:rFonts w:hint="eastAsia"/>
        </w:rPr>
        <w:t>说明</w:t>
      </w:r>
    </w:p>
    <w:p w:rsidR="00E74683" w:rsidRDefault="00E74683" w:rsidP="00CA58C4">
      <w:pPr>
        <w:pStyle w:val="a3"/>
        <w:numPr>
          <w:ilvl w:val="0"/>
          <w:numId w:val="43"/>
        </w:num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当前玩家点击[？]说明按钮显示界面如下图：</w:t>
      </w:r>
    </w:p>
    <w:p w:rsidR="00E74683" w:rsidRDefault="00E74683" w:rsidP="00E5046A">
      <w:pPr>
        <w:pStyle w:val="a3"/>
        <w:rPr>
          <w:rFonts w:ascii="微软雅黑" w:eastAsia="微软雅黑" w:hAnsi="微软雅黑"/>
          <w:sz w:val="18"/>
          <w:szCs w:val="18"/>
        </w:rPr>
      </w:pPr>
      <w:r>
        <w:object w:dxaOrig="6097" w:dyaOrig="9198">
          <v:shape id="_x0000_i1027" type="#_x0000_t75" style="width:156.9pt;height:236.4pt" o:ole="">
            <v:imagedata r:id="rId14" o:title=""/>
          </v:shape>
          <o:OLEObject Type="Embed" ProgID="Visio.Drawing.11" ShapeID="_x0000_i1027" DrawAspect="Content" ObjectID="_1536690341" r:id="rId15"/>
        </w:object>
      </w:r>
    </w:p>
    <w:p w:rsidR="00E74683" w:rsidRDefault="00E74683" w:rsidP="00CA58C4">
      <w:pPr>
        <w:pStyle w:val="a3"/>
        <w:numPr>
          <w:ilvl w:val="0"/>
          <w:numId w:val="42"/>
        </w:num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当前界面内显示</w:t>
      </w:r>
      <w:r w:rsidR="00F61248">
        <w:rPr>
          <w:rFonts w:ascii="微软雅黑" w:eastAsia="微软雅黑" w:hAnsi="微软雅黑" w:hint="eastAsia"/>
          <w:sz w:val="18"/>
          <w:szCs w:val="18"/>
        </w:rPr>
        <w:t>当前游戏相关规则</w:t>
      </w:r>
    </w:p>
    <w:p w:rsidR="00F61248" w:rsidRPr="00F61248" w:rsidRDefault="00F61248" w:rsidP="00CA58C4">
      <w:pPr>
        <w:pStyle w:val="a3"/>
        <w:numPr>
          <w:ilvl w:val="0"/>
          <w:numId w:val="42"/>
        </w:num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玩家点击任意位置，关闭当前界面</w:t>
      </w:r>
    </w:p>
    <w:p w:rsidR="00E74683" w:rsidRDefault="00CA58C4" w:rsidP="00CA58C4">
      <w:pPr>
        <w:pStyle w:val="21"/>
      </w:pPr>
      <w:r>
        <w:rPr>
          <w:rFonts w:hint="eastAsia"/>
        </w:rPr>
        <w:t>押注区</w:t>
      </w:r>
    </w:p>
    <w:p w:rsidR="00E74683" w:rsidRDefault="00CA58C4" w:rsidP="00CA58C4">
      <w:pPr>
        <w:pStyle w:val="a3"/>
        <w:numPr>
          <w:ilvl w:val="0"/>
          <w:numId w:val="41"/>
        </w:num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当前押注区内将显示当前下注总金额以及玩家下注金额，显示如下图</w:t>
      </w:r>
      <w:r w:rsidR="006F758C">
        <w:rPr>
          <w:rFonts w:ascii="微软雅黑" w:eastAsia="微软雅黑" w:hAnsi="微软雅黑" w:hint="eastAsia"/>
          <w:sz w:val="18"/>
          <w:szCs w:val="18"/>
        </w:rPr>
        <w:t>：</w:t>
      </w:r>
    </w:p>
    <w:p w:rsidR="00CA58C4" w:rsidRPr="00CA58C4" w:rsidRDefault="00CA58C4" w:rsidP="006F758C">
      <w:pPr>
        <w:widowControl/>
        <w:ind w:firstLineChars="900" w:firstLine="2160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11011" cy="1483743"/>
            <wp:effectExtent l="19050" t="0" r="0" b="0"/>
            <wp:docPr id="29" name="图片 29" descr="C:\Users\DESTINY\AppData\Roaming\Tencent\Users\375797480\QQ\WinTemp\RichOle\{`K9TTTDYBCYIQ1L[N]MPJ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STINY\AppData\Roaming\Tencent\Users\375797480\QQ\WinTemp\RichOle\{`K9TTTDYBCYIQ1L[N]MPJC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1839" cy="1484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683" w:rsidRDefault="00CA58C4" w:rsidP="00304AD3">
      <w:pPr>
        <w:pStyle w:val="a3"/>
        <w:numPr>
          <w:ilvl w:val="1"/>
          <w:numId w:val="41"/>
        </w:numPr>
        <w:rPr>
          <w:rFonts w:ascii="微软雅黑" w:eastAsia="微软雅黑" w:hAnsi="微软雅黑" w:hint="eastAsia"/>
          <w:sz w:val="18"/>
          <w:szCs w:val="18"/>
        </w:rPr>
      </w:pPr>
      <w:r w:rsidRPr="002F33B3">
        <w:rPr>
          <w:rFonts w:ascii="微软雅黑" w:eastAsia="微软雅黑" w:hAnsi="微软雅黑" w:hint="eastAsia"/>
          <w:sz w:val="18"/>
          <w:szCs w:val="18"/>
        </w:rPr>
        <w:t>如当期玩家尚未押注，显示为0</w:t>
      </w:r>
    </w:p>
    <w:p w:rsidR="003B165D" w:rsidRDefault="003B165D" w:rsidP="003B165D">
      <w:pPr>
        <w:pStyle w:val="21"/>
        <w:rPr>
          <w:rFonts w:hint="eastAsia"/>
        </w:rPr>
      </w:pPr>
      <w:r>
        <w:rPr>
          <w:rFonts w:hint="eastAsia"/>
        </w:rPr>
        <w:t>当局排名</w:t>
      </w:r>
    </w:p>
    <w:p w:rsidR="003B165D" w:rsidRPr="009B4A27" w:rsidRDefault="003B165D" w:rsidP="009B4A27">
      <w:pPr>
        <w:pStyle w:val="a3"/>
        <w:numPr>
          <w:ilvl w:val="0"/>
          <w:numId w:val="41"/>
        </w:numPr>
        <w:rPr>
          <w:rFonts w:ascii="微软雅黑" w:eastAsia="微软雅黑" w:hAnsi="微软雅黑" w:hint="eastAsia"/>
          <w:color w:val="FF0000"/>
          <w:sz w:val="18"/>
          <w:szCs w:val="18"/>
        </w:rPr>
      </w:pPr>
      <w:r w:rsidRPr="009B4A27">
        <w:rPr>
          <w:rFonts w:ascii="微软雅黑" w:eastAsia="微软雅黑" w:hAnsi="微软雅黑" w:hint="eastAsia"/>
          <w:color w:val="FF0000"/>
          <w:sz w:val="18"/>
          <w:szCs w:val="18"/>
        </w:rPr>
        <w:t>当玩家点击排名按钮后，显示界面如下图</w:t>
      </w:r>
    </w:p>
    <w:p w:rsidR="003B165D" w:rsidRPr="009B4A27" w:rsidRDefault="003B165D" w:rsidP="003B165D">
      <w:pPr>
        <w:pStyle w:val="a3"/>
        <w:rPr>
          <w:rFonts w:ascii="微软雅黑" w:eastAsia="微软雅黑" w:hAnsi="微软雅黑" w:hint="eastAsia"/>
          <w:color w:val="FF0000"/>
          <w:sz w:val="18"/>
          <w:szCs w:val="18"/>
        </w:rPr>
      </w:pPr>
      <w:r w:rsidRPr="009B4A27">
        <w:rPr>
          <w:rFonts w:ascii="微软雅黑" w:eastAsia="微软雅黑" w:hAnsi="微软雅黑"/>
          <w:color w:val="FF0000"/>
          <w:sz w:val="18"/>
          <w:szCs w:val="18"/>
        </w:rPr>
        <w:object w:dxaOrig="5475" w:dyaOrig="8925">
          <v:shape id="_x0000_i1029" type="#_x0000_t75" style="width:273.75pt;height:446.25pt" o:ole="">
            <v:imagedata r:id="rId17" o:title=""/>
          </v:shape>
          <o:OLEObject Type="Embed" ProgID="Visio.Drawing.11" ShapeID="_x0000_i1029" DrawAspect="Content" ObjectID="_1536690342" r:id="rId18"/>
        </w:object>
      </w:r>
    </w:p>
    <w:p w:rsidR="003B165D" w:rsidRPr="009B4A27" w:rsidRDefault="003B165D" w:rsidP="009B4A27">
      <w:pPr>
        <w:pStyle w:val="a3"/>
        <w:numPr>
          <w:ilvl w:val="0"/>
          <w:numId w:val="41"/>
        </w:numPr>
        <w:rPr>
          <w:rFonts w:ascii="微软雅黑" w:eastAsia="微软雅黑" w:hAnsi="微软雅黑" w:hint="eastAsia"/>
          <w:color w:val="FF0000"/>
          <w:sz w:val="18"/>
          <w:szCs w:val="18"/>
        </w:rPr>
      </w:pPr>
      <w:r w:rsidRPr="009B4A27">
        <w:rPr>
          <w:rFonts w:ascii="微软雅黑" w:eastAsia="微软雅黑" w:hAnsi="微软雅黑" w:hint="eastAsia"/>
          <w:color w:val="FF0000"/>
          <w:sz w:val="18"/>
          <w:szCs w:val="18"/>
        </w:rPr>
        <w:t>当前界面内，显示当前牌局内获得金币最多的5名玩家以及当前玩家自身输赢钱数并依次显示</w:t>
      </w:r>
    </w:p>
    <w:p w:rsidR="003B165D" w:rsidRPr="009B4A27" w:rsidRDefault="003B165D" w:rsidP="009B4A27">
      <w:pPr>
        <w:pStyle w:val="a3"/>
        <w:numPr>
          <w:ilvl w:val="0"/>
          <w:numId w:val="41"/>
        </w:numPr>
        <w:rPr>
          <w:rFonts w:ascii="微软雅黑" w:eastAsia="微软雅黑" w:hAnsi="微软雅黑" w:hint="eastAsia"/>
          <w:color w:val="FF0000"/>
          <w:sz w:val="18"/>
          <w:szCs w:val="18"/>
        </w:rPr>
      </w:pPr>
      <w:r w:rsidRPr="009B4A27">
        <w:rPr>
          <w:rFonts w:ascii="微软雅黑" w:eastAsia="微软雅黑" w:hAnsi="微软雅黑" w:hint="eastAsia"/>
          <w:color w:val="FF0000"/>
          <w:sz w:val="18"/>
          <w:szCs w:val="18"/>
        </w:rPr>
        <w:t>当玩家点击关闭按钮后，返回当前房间界面</w:t>
      </w:r>
    </w:p>
    <w:p w:rsidR="003B165D" w:rsidRPr="009B4A27" w:rsidRDefault="003B165D" w:rsidP="009B4A27">
      <w:pPr>
        <w:pStyle w:val="a3"/>
        <w:numPr>
          <w:ilvl w:val="0"/>
          <w:numId w:val="41"/>
        </w:numPr>
        <w:rPr>
          <w:rFonts w:ascii="微软雅黑" w:eastAsia="微软雅黑" w:hAnsi="微软雅黑" w:hint="eastAsia"/>
          <w:color w:val="FF0000"/>
          <w:sz w:val="18"/>
          <w:szCs w:val="18"/>
        </w:rPr>
      </w:pPr>
      <w:r w:rsidRPr="009B4A27">
        <w:rPr>
          <w:rFonts w:ascii="微软雅黑" w:eastAsia="微软雅黑" w:hAnsi="微软雅黑" w:hint="eastAsia"/>
          <w:color w:val="FF0000"/>
          <w:sz w:val="18"/>
          <w:szCs w:val="18"/>
        </w:rPr>
        <w:t>当前界面在排局结束后弹窗，显示2-3秒后自动消失</w:t>
      </w:r>
    </w:p>
    <w:p w:rsidR="003B165D" w:rsidRPr="009B4A27" w:rsidRDefault="003B165D" w:rsidP="009B4A27">
      <w:pPr>
        <w:pStyle w:val="a3"/>
        <w:numPr>
          <w:ilvl w:val="0"/>
          <w:numId w:val="41"/>
        </w:numPr>
        <w:rPr>
          <w:rFonts w:ascii="微软雅黑" w:eastAsia="微软雅黑" w:hAnsi="微软雅黑" w:hint="eastAsia"/>
          <w:color w:val="FF0000"/>
          <w:sz w:val="18"/>
          <w:szCs w:val="18"/>
        </w:rPr>
      </w:pPr>
      <w:r w:rsidRPr="009B4A27">
        <w:rPr>
          <w:rFonts w:ascii="微软雅黑" w:eastAsia="微软雅黑" w:hAnsi="微软雅黑" w:hint="eastAsia"/>
          <w:color w:val="FF0000"/>
          <w:sz w:val="18"/>
          <w:szCs w:val="18"/>
        </w:rPr>
        <w:t>当前界面消失后，牌局开始进入倒计时</w:t>
      </w:r>
    </w:p>
    <w:p w:rsidR="003B165D" w:rsidRPr="003B165D" w:rsidRDefault="003B165D" w:rsidP="003B165D">
      <w:pPr>
        <w:pStyle w:val="a3"/>
        <w:rPr>
          <w:rFonts w:ascii="微软雅黑" w:eastAsia="微软雅黑" w:hAnsi="微软雅黑"/>
          <w:sz w:val="18"/>
          <w:szCs w:val="18"/>
        </w:rPr>
      </w:pPr>
    </w:p>
    <w:p w:rsidR="00EE3CBE" w:rsidRPr="00EE3CBE" w:rsidRDefault="0044149A" w:rsidP="0044149A">
      <w:pPr>
        <w:pStyle w:val="1"/>
      </w:pPr>
      <w:bookmarkStart w:id="5" w:name="_Toc457667584"/>
      <w:r>
        <w:rPr>
          <w:rFonts w:hint="eastAsia"/>
        </w:rPr>
        <w:t>相关规则</w:t>
      </w:r>
      <w:bookmarkEnd w:id="5"/>
    </w:p>
    <w:p w:rsidR="00AA0DB9" w:rsidRPr="00FF0A00" w:rsidRDefault="00AA0DB9" w:rsidP="00FF0A00">
      <w:pPr>
        <w:pStyle w:val="21"/>
      </w:pPr>
      <w:bookmarkStart w:id="6" w:name="_Toc457667585"/>
      <w:r w:rsidRPr="00FF0A00">
        <w:rPr>
          <w:rStyle w:val="af7"/>
          <w:b w:val="0"/>
          <w:bCs w:val="0"/>
          <w:szCs w:val="18"/>
        </w:rPr>
        <w:t>游戏规则</w:t>
      </w:r>
      <w:bookmarkEnd w:id="6"/>
    </w:p>
    <w:p w:rsidR="00AA0DB9" w:rsidRPr="00FF0A00" w:rsidRDefault="00AA0DB9" w:rsidP="00FF0A00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 w:rsidRPr="00FF0A00">
        <w:rPr>
          <w:rFonts w:ascii="微软雅黑" w:eastAsia="微软雅黑" w:hAnsi="微软雅黑"/>
          <w:sz w:val="18"/>
          <w:szCs w:val="18"/>
        </w:rPr>
        <w:t>玩家必须将发到手中的5张牌分成两组，进行大小比较。第一组牌为3张，第二组牌为2张。 玩家把5张牌分为两组后，需要各自和庄家进行大小比较。</w:t>
      </w:r>
    </w:p>
    <w:p w:rsidR="00AA0DB9" w:rsidRPr="00FF0A00" w:rsidRDefault="00AA0DB9" w:rsidP="00FF0A00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 w:rsidRPr="00FF0A00">
        <w:rPr>
          <w:rFonts w:ascii="微软雅黑" w:eastAsia="微软雅黑" w:hAnsi="微软雅黑"/>
          <w:sz w:val="18"/>
          <w:szCs w:val="18"/>
        </w:rPr>
        <w:t>第一组牌3张，如果相加不能组成10，20，30的搭子时，为无牛。</w:t>
      </w:r>
    </w:p>
    <w:p w:rsidR="00AA0DB9" w:rsidRDefault="00AA0DB9" w:rsidP="00FF0A00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 w:rsidRPr="00FF0A00">
        <w:rPr>
          <w:rFonts w:ascii="微软雅黑" w:eastAsia="微软雅黑" w:hAnsi="微软雅黑"/>
          <w:sz w:val="18"/>
          <w:szCs w:val="18"/>
        </w:rPr>
        <w:lastRenderedPageBreak/>
        <w:t>第一组牌3张，相加为10的倍数，第二组牌2张，相加为几，选择个位数，即为牛几;个位数为0时，为牛牛。</w:t>
      </w:r>
    </w:p>
    <w:p w:rsidR="009327A9" w:rsidRDefault="009327A9" w:rsidP="00FF0A00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当前每次牌局结束后，将抽取每位获胜玩家10%的服务费</w:t>
      </w:r>
    </w:p>
    <w:p w:rsidR="009327A9" w:rsidRPr="00FF0A00" w:rsidRDefault="009327A9" w:rsidP="00FF0A00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如当前玩家在牌局中失败则只收取获胜玩家的服务费</w:t>
      </w:r>
    </w:p>
    <w:p w:rsidR="00AA0DB9" w:rsidRPr="00FF0A00" w:rsidRDefault="00AA0DB9" w:rsidP="00FF0A00">
      <w:pPr>
        <w:pStyle w:val="21"/>
        <w:rPr>
          <w:rFonts w:ascii="微软雅黑" w:eastAsia="微软雅黑" w:hAnsi="微软雅黑"/>
          <w:sz w:val="18"/>
          <w:szCs w:val="18"/>
        </w:rPr>
      </w:pPr>
      <w:bookmarkStart w:id="7" w:name="_Toc457667587"/>
      <w:r w:rsidRPr="00FF0A00">
        <w:t>牌型比较</w:t>
      </w:r>
      <w:bookmarkEnd w:id="7"/>
    </w:p>
    <w:p w:rsidR="00AA0DB9" w:rsidRPr="00FF0A00" w:rsidRDefault="00AA0DB9" w:rsidP="00FF0A00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 w:rsidRPr="00FF0A00">
        <w:rPr>
          <w:rFonts w:ascii="微软雅黑" w:eastAsia="微软雅黑" w:hAnsi="微软雅黑"/>
          <w:sz w:val="18"/>
          <w:szCs w:val="18"/>
        </w:rPr>
        <w:t>牌型:金牛 &gt; 牛牛 &gt; 有牛 &gt; 无牛。</w:t>
      </w:r>
    </w:p>
    <w:p w:rsidR="00AA0DB9" w:rsidRPr="00FF0A00" w:rsidRDefault="00AA0DB9" w:rsidP="00FF0A00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 w:rsidRPr="00FF0A00">
        <w:rPr>
          <w:rFonts w:ascii="微软雅黑" w:eastAsia="微软雅黑" w:hAnsi="微软雅黑"/>
          <w:sz w:val="18"/>
          <w:szCs w:val="18"/>
        </w:rPr>
        <w:t>花色: 黑桃 &gt; 红桃 &gt; 梅花&gt; 方块。</w:t>
      </w:r>
    </w:p>
    <w:p w:rsidR="00AA0DB9" w:rsidRPr="00FF0A00" w:rsidRDefault="00AA0DB9" w:rsidP="00FF0A00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 w:rsidRPr="00FF0A00">
        <w:rPr>
          <w:rFonts w:ascii="微软雅黑" w:eastAsia="微软雅黑" w:hAnsi="微软雅黑"/>
          <w:sz w:val="18"/>
          <w:szCs w:val="18"/>
        </w:rPr>
        <w:t>单张:K &gt; Q &gt; J &gt; 10 &gt; 9 &gt; 8 &gt; 7 &gt; 6 &gt; 5 &gt; 4 &gt; 3 &gt; 2 &gt; A。</w:t>
      </w:r>
    </w:p>
    <w:p w:rsidR="00AA0DB9" w:rsidRPr="00FF0A00" w:rsidRDefault="00AA0DB9" w:rsidP="00FF0A00">
      <w:pPr>
        <w:pStyle w:val="21"/>
        <w:rPr>
          <w:rFonts w:ascii="微软雅黑" w:eastAsia="微软雅黑" w:hAnsi="微软雅黑"/>
          <w:sz w:val="18"/>
          <w:szCs w:val="18"/>
        </w:rPr>
      </w:pPr>
      <w:bookmarkStart w:id="8" w:name="_Toc457667588"/>
      <w:r w:rsidRPr="00FF0A00">
        <w:t>同牌型间的比较</w:t>
      </w:r>
      <w:bookmarkEnd w:id="8"/>
    </w:p>
    <w:p w:rsidR="004F108C" w:rsidRDefault="00AA0DB9" w:rsidP="00FF0A00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 w:rsidRPr="00FF0A00">
        <w:rPr>
          <w:rFonts w:ascii="微软雅黑" w:eastAsia="微软雅黑" w:hAnsi="微软雅黑"/>
          <w:sz w:val="18"/>
          <w:szCs w:val="18"/>
        </w:rPr>
        <w:t>最大单张牌型越大，牛型越大;</w:t>
      </w:r>
    </w:p>
    <w:p w:rsidR="00AA0DB9" w:rsidRPr="00FF0A00" w:rsidRDefault="004F108C" w:rsidP="00FF0A00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如当前同牌型时，庄家吃闲家</w:t>
      </w:r>
      <w:r w:rsidR="00AA0DB9" w:rsidRPr="00FF0A00">
        <w:rPr>
          <w:rFonts w:ascii="微软雅黑" w:eastAsia="微软雅黑" w:hAnsi="微软雅黑"/>
          <w:sz w:val="18"/>
          <w:szCs w:val="18"/>
        </w:rPr>
        <w:t xml:space="preserve">   </w:t>
      </w:r>
    </w:p>
    <w:p w:rsidR="00AA0DB9" w:rsidRPr="00FF0A00" w:rsidRDefault="00AA0DB9" w:rsidP="00FF0A00">
      <w:pPr>
        <w:pStyle w:val="21"/>
        <w:rPr>
          <w:rFonts w:ascii="微软雅黑" w:eastAsia="微软雅黑" w:hAnsi="微软雅黑"/>
          <w:sz w:val="18"/>
          <w:szCs w:val="18"/>
        </w:rPr>
      </w:pPr>
      <w:bookmarkStart w:id="9" w:name="_Toc457667589"/>
      <w:r w:rsidRPr="00FF0A00">
        <w:t>赔率</w:t>
      </w:r>
      <w:bookmarkEnd w:id="9"/>
    </w:p>
    <w:p w:rsidR="00AA0DB9" w:rsidRPr="00FF0A00" w:rsidRDefault="00AA0DB9" w:rsidP="00FF0A00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 w:rsidRPr="00FF0A00">
        <w:rPr>
          <w:rFonts w:ascii="微软雅黑" w:eastAsia="微软雅黑" w:hAnsi="微软雅黑"/>
          <w:sz w:val="18"/>
          <w:szCs w:val="18"/>
        </w:rPr>
        <w:t>牛1~牛6</w:t>
      </w:r>
      <w:r w:rsidR="00304AD3">
        <w:rPr>
          <w:rFonts w:ascii="微软雅黑" w:eastAsia="微软雅黑" w:hAnsi="微软雅黑" w:hint="eastAsia"/>
          <w:sz w:val="18"/>
          <w:szCs w:val="18"/>
        </w:rPr>
        <w:t xml:space="preserve"> </w:t>
      </w:r>
      <w:r w:rsidRPr="00FF0A00">
        <w:rPr>
          <w:rFonts w:ascii="微软雅黑" w:eastAsia="微软雅黑" w:hAnsi="微软雅黑"/>
          <w:sz w:val="18"/>
          <w:szCs w:val="18"/>
        </w:rPr>
        <w:t>:</w:t>
      </w:r>
      <w:r w:rsidR="00304AD3">
        <w:rPr>
          <w:rFonts w:ascii="微软雅黑" w:eastAsia="微软雅黑" w:hAnsi="微软雅黑" w:hint="eastAsia"/>
          <w:sz w:val="18"/>
          <w:szCs w:val="18"/>
        </w:rPr>
        <w:t xml:space="preserve"> </w:t>
      </w:r>
      <w:r w:rsidRPr="00FF0A00">
        <w:rPr>
          <w:rFonts w:ascii="微软雅黑" w:eastAsia="微软雅黑" w:hAnsi="微软雅黑"/>
          <w:sz w:val="18"/>
          <w:szCs w:val="18"/>
        </w:rPr>
        <w:t>1倍</w:t>
      </w:r>
    </w:p>
    <w:p w:rsidR="00AA0DB9" w:rsidRPr="00FF0A00" w:rsidRDefault="00AA0DB9" w:rsidP="00FF0A00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 w:rsidRPr="00FF0A00">
        <w:rPr>
          <w:rFonts w:ascii="微软雅黑" w:eastAsia="微软雅黑" w:hAnsi="微软雅黑"/>
          <w:sz w:val="18"/>
          <w:szCs w:val="18"/>
        </w:rPr>
        <w:t>牛7~牛9</w:t>
      </w:r>
      <w:r w:rsidR="00304AD3">
        <w:rPr>
          <w:rFonts w:ascii="微软雅黑" w:eastAsia="微软雅黑" w:hAnsi="微软雅黑" w:hint="eastAsia"/>
          <w:sz w:val="18"/>
          <w:szCs w:val="18"/>
        </w:rPr>
        <w:t xml:space="preserve"> </w:t>
      </w:r>
      <w:r w:rsidRPr="00FF0A00">
        <w:rPr>
          <w:rFonts w:ascii="微软雅黑" w:eastAsia="微软雅黑" w:hAnsi="微软雅黑"/>
          <w:sz w:val="18"/>
          <w:szCs w:val="18"/>
        </w:rPr>
        <w:t>:</w:t>
      </w:r>
      <w:r w:rsidR="00304AD3">
        <w:rPr>
          <w:rFonts w:ascii="微软雅黑" w:eastAsia="微软雅黑" w:hAnsi="微软雅黑" w:hint="eastAsia"/>
          <w:sz w:val="18"/>
          <w:szCs w:val="18"/>
        </w:rPr>
        <w:t xml:space="preserve"> </w:t>
      </w:r>
      <w:r w:rsidRPr="00FF0A00">
        <w:rPr>
          <w:rFonts w:ascii="微软雅黑" w:eastAsia="微软雅黑" w:hAnsi="微软雅黑"/>
          <w:sz w:val="18"/>
          <w:szCs w:val="18"/>
        </w:rPr>
        <w:t>2倍</w:t>
      </w:r>
    </w:p>
    <w:p w:rsidR="00AA0DB9" w:rsidRPr="00FF0A00" w:rsidRDefault="00AA0DB9" w:rsidP="00FF0A00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 w:rsidRPr="00FF0A00">
        <w:rPr>
          <w:rFonts w:ascii="微软雅黑" w:eastAsia="微软雅黑" w:hAnsi="微软雅黑"/>
          <w:sz w:val="18"/>
          <w:szCs w:val="18"/>
        </w:rPr>
        <w:t>牛 牛</w:t>
      </w:r>
      <w:r w:rsidR="00304AD3">
        <w:rPr>
          <w:rFonts w:ascii="微软雅黑" w:eastAsia="微软雅黑" w:hAnsi="微软雅黑" w:hint="eastAsia"/>
          <w:sz w:val="18"/>
          <w:szCs w:val="18"/>
        </w:rPr>
        <w:t xml:space="preserve"> </w:t>
      </w:r>
      <w:r w:rsidRPr="00FF0A00">
        <w:rPr>
          <w:rFonts w:ascii="微软雅黑" w:eastAsia="微软雅黑" w:hAnsi="微软雅黑"/>
          <w:sz w:val="18"/>
          <w:szCs w:val="18"/>
        </w:rPr>
        <w:t>:</w:t>
      </w:r>
      <w:r w:rsidR="00304AD3">
        <w:rPr>
          <w:rFonts w:ascii="微软雅黑" w:eastAsia="微软雅黑" w:hAnsi="微软雅黑" w:hint="eastAsia"/>
          <w:sz w:val="18"/>
          <w:szCs w:val="18"/>
        </w:rPr>
        <w:t xml:space="preserve"> </w:t>
      </w:r>
      <w:r w:rsidRPr="00FF0A00">
        <w:rPr>
          <w:rFonts w:ascii="微软雅黑" w:eastAsia="微软雅黑" w:hAnsi="微软雅黑"/>
          <w:sz w:val="18"/>
          <w:szCs w:val="18"/>
        </w:rPr>
        <w:t>3倍</w:t>
      </w:r>
    </w:p>
    <w:p w:rsidR="00AA0DB9" w:rsidRPr="00FF0A00" w:rsidRDefault="00AA0DB9" w:rsidP="00FF0A00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 w:rsidRPr="00FF0A00">
        <w:rPr>
          <w:rFonts w:ascii="微软雅黑" w:eastAsia="微软雅黑" w:hAnsi="微软雅黑"/>
          <w:sz w:val="18"/>
          <w:szCs w:val="18"/>
        </w:rPr>
        <w:t>金 牛</w:t>
      </w:r>
      <w:r w:rsidR="00304AD3">
        <w:rPr>
          <w:rFonts w:ascii="微软雅黑" w:eastAsia="微软雅黑" w:hAnsi="微软雅黑" w:hint="eastAsia"/>
          <w:sz w:val="18"/>
          <w:szCs w:val="18"/>
        </w:rPr>
        <w:t xml:space="preserve"> </w:t>
      </w:r>
      <w:r w:rsidRPr="00FF0A00">
        <w:rPr>
          <w:rFonts w:ascii="微软雅黑" w:eastAsia="微软雅黑" w:hAnsi="微软雅黑"/>
          <w:sz w:val="18"/>
          <w:szCs w:val="18"/>
        </w:rPr>
        <w:t>:</w:t>
      </w:r>
      <w:r w:rsidR="00304AD3">
        <w:rPr>
          <w:rFonts w:ascii="微软雅黑" w:eastAsia="微软雅黑" w:hAnsi="微软雅黑" w:hint="eastAsia"/>
          <w:sz w:val="18"/>
          <w:szCs w:val="18"/>
        </w:rPr>
        <w:t xml:space="preserve"> </w:t>
      </w:r>
      <w:r w:rsidRPr="00FF0A00">
        <w:rPr>
          <w:rFonts w:ascii="微软雅黑" w:eastAsia="微软雅黑" w:hAnsi="微软雅黑"/>
          <w:sz w:val="18"/>
          <w:szCs w:val="18"/>
        </w:rPr>
        <w:t>4倍</w:t>
      </w:r>
    </w:p>
    <w:p w:rsidR="00AA0DB9" w:rsidRPr="00FF0A00" w:rsidRDefault="00AA0DB9" w:rsidP="00FF0A00">
      <w:pPr>
        <w:pStyle w:val="21"/>
        <w:rPr>
          <w:rFonts w:ascii="微软雅黑" w:eastAsia="微软雅黑" w:hAnsi="微软雅黑"/>
          <w:sz w:val="18"/>
          <w:szCs w:val="18"/>
        </w:rPr>
      </w:pPr>
      <w:bookmarkStart w:id="10" w:name="_Toc457667590"/>
      <w:r w:rsidRPr="00FF0A00">
        <w:t>逃跑，强退，掉线处理</w:t>
      </w:r>
      <w:bookmarkEnd w:id="10"/>
    </w:p>
    <w:p w:rsidR="00AA0DB9" w:rsidRPr="00FF0A00" w:rsidRDefault="00AA0DB9" w:rsidP="00FF0A00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 w:rsidRPr="00FF0A00">
        <w:rPr>
          <w:rFonts w:ascii="微软雅黑" w:eastAsia="微软雅黑" w:hAnsi="微软雅黑"/>
          <w:sz w:val="18"/>
          <w:szCs w:val="18"/>
        </w:rPr>
        <w:t>未下注离开，</w:t>
      </w:r>
      <w:hyperlink r:id="rId19" w:tgtFrame="_blank" w:history="1">
        <w:r w:rsidRPr="00FF0A00">
          <w:t>系统</w:t>
        </w:r>
      </w:hyperlink>
      <w:r w:rsidRPr="00FF0A00">
        <w:rPr>
          <w:rFonts w:ascii="微软雅黑" w:eastAsia="微软雅黑" w:hAnsi="微软雅黑"/>
          <w:sz w:val="18"/>
          <w:szCs w:val="18"/>
        </w:rPr>
        <w:t>帮助玩家下最小注，进行比牌，计算盈亏。</w:t>
      </w:r>
    </w:p>
    <w:p w:rsidR="00AA0DB9" w:rsidRPr="00FF0A00" w:rsidRDefault="00AA0DB9" w:rsidP="00FF0A00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 w:rsidRPr="00FF0A00">
        <w:rPr>
          <w:rFonts w:ascii="微软雅黑" w:eastAsia="微软雅黑" w:hAnsi="微软雅黑"/>
          <w:sz w:val="18"/>
          <w:szCs w:val="18"/>
        </w:rPr>
        <w:t>已下注离开，系统帮助玩家自动排牛，进行比牌，计算盈亏。</w:t>
      </w:r>
    </w:p>
    <w:p w:rsidR="00AA0DB9" w:rsidRPr="00FF0A00" w:rsidRDefault="00AA0DB9" w:rsidP="00FF0A00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 w:rsidRPr="00FF0A00">
        <w:rPr>
          <w:rFonts w:ascii="微软雅黑" w:eastAsia="微软雅黑" w:hAnsi="微软雅黑"/>
          <w:sz w:val="18"/>
          <w:szCs w:val="18"/>
        </w:rPr>
        <w:t>在当桌游戏结束之前，离开玩家不能进入其他桌进行游戏。</w:t>
      </w:r>
    </w:p>
    <w:p w:rsidR="003222E6" w:rsidRDefault="00CD7DB9" w:rsidP="00CD7DB9">
      <w:pPr>
        <w:pStyle w:val="21"/>
      </w:pPr>
      <w:r>
        <w:rPr>
          <w:rFonts w:hint="eastAsia"/>
        </w:rPr>
        <w:t>逻辑流程图</w:t>
      </w:r>
    </w:p>
    <w:p w:rsidR="003222E6" w:rsidRDefault="00CD7DB9" w:rsidP="003222E6">
      <w:pPr>
        <w:pStyle w:val="a3"/>
        <w:rPr>
          <w:rFonts w:ascii="微软雅黑" w:eastAsia="微软雅黑" w:hAnsi="微软雅黑"/>
          <w:sz w:val="18"/>
          <w:szCs w:val="18"/>
        </w:rPr>
      </w:pPr>
      <w:r>
        <w:object w:dxaOrig="5981" w:dyaOrig="10828">
          <v:shape id="_x0000_i1028" type="#_x0000_t75" style="width:298.85pt;height:541.35pt" o:ole="">
            <v:imagedata r:id="rId20" o:title=""/>
          </v:shape>
          <o:OLEObject Type="Embed" ProgID="Visio.Drawing.11" ShapeID="_x0000_i1028" DrawAspect="Content" ObjectID="_1536690343" r:id="rId21"/>
        </w:object>
      </w:r>
    </w:p>
    <w:sectPr w:rsidR="003222E6" w:rsidSect="004E7488">
      <w:headerReference w:type="default" r:id="rId22"/>
      <w:footerReference w:type="default" r:id="rId23"/>
      <w:pgSz w:w="11906" w:h="16838"/>
      <w:pgMar w:top="1736" w:right="2834" w:bottom="1440" w:left="1134" w:header="779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163C9" w:rsidRDefault="005163C9">
      <w:r>
        <w:separator/>
      </w:r>
    </w:p>
  </w:endnote>
  <w:endnote w:type="continuationSeparator" w:id="1">
    <w:p w:rsidR="005163C9" w:rsidRDefault="005163C9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A4882" w:rsidRDefault="00DA4882">
    <w:pPr>
      <w:pStyle w:val="a9"/>
    </w:pPr>
    <w:r>
      <w:rPr>
        <w:lang w:val="zh-CN"/>
      </w:rPr>
      <w:t>[</w:t>
    </w:r>
    <w:r>
      <w:rPr>
        <w:lang w:val="zh-CN"/>
      </w:rPr>
      <w:t>键入文字</w:t>
    </w:r>
    <w:r>
      <w:rPr>
        <w:lang w:val="zh-CN"/>
      </w:rPr>
      <w:t>]</w:t>
    </w:r>
  </w:p>
  <w:p w:rsidR="004660DF" w:rsidRPr="006A13B9" w:rsidRDefault="004660DF" w:rsidP="00690E36">
    <w:pPr>
      <w:pStyle w:val="a9"/>
      <w:jc w:val="right"/>
      <w:rPr>
        <w:rFonts w:ascii="宋体" w:hAnsi="宋体"/>
        <w:szCs w:val="18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163C9" w:rsidRDefault="005163C9">
      <w:r>
        <w:separator/>
      </w:r>
    </w:p>
  </w:footnote>
  <w:footnote w:type="continuationSeparator" w:id="1">
    <w:p w:rsidR="005163C9" w:rsidRDefault="005163C9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660DF" w:rsidRDefault="004660DF" w:rsidP="00901887">
    <w:pPr>
      <w:pStyle w:val="ab"/>
      <w:pBdr>
        <w:bottom w:val="single" w:sz="6" w:space="5" w:color="auto"/>
      </w:pBdr>
      <w:jc w:val="right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7F"/>
    <w:multiLevelType w:val="singleLevel"/>
    <w:tmpl w:val="6430FF2A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="780" w:hanging="360"/>
      </w:pPr>
    </w:lvl>
  </w:abstractNum>
  <w:abstractNum w:abstractNumId="1">
    <w:nsid w:val="FFFFFF83"/>
    <w:multiLevelType w:val="singleLevel"/>
    <w:tmpl w:val="B7B08DDA"/>
    <w:lvl w:ilvl="0">
      <w:start w:val="1"/>
      <w:numFmt w:val="bullet"/>
      <w:pStyle w:val="20"/>
      <w:lvlText w:val=""/>
      <w:lvlJc w:val="left"/>
      <w:pPr>
        <w:tabs>
          <w:tab w:val="num" w:pos="851"/>
        </w:tabs>
        <w:ind w:left="851" w:hanging="426"/>
      </w:pPr>
      <w:rPr>
        <w:rFonts w:ascii="Wingdings" w:hAnsi="Wingdings" w:hint="default"/>
      </w:rPr>
    </w:lvl>
  </w:abstractNum>
  <w:abstractNum w:abstractNumId="2">
    <w:nsid w:val="FFFFFF88"/>
    <w:multiLevelType w:val="singleLevel"/>
    <w:tmpl w:val="675EECFE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">
    <w:nsid w:val="FFFFFF89"/>
    <w:multiLevelType w:val="singleLevel"/>
    <w:tmpl w:val="415E476C"/>
    <w:lvl w:ilvl="0">
      <w:start w:val="1"/>
      <w:numFmt w:val="bullet"/>
      <w:pStyle w:val="a0"/>
      <w:lvlText w:val=""/>
      <w:lvlJc w:val="left"/>
      <w:pPr>
        <w:tabs>
          <w:tab w:val="num" w:pos="425"/>
        </w:tabs>
        <w:ind w:left="425" w:hanging="425"/>
      </w:pPr>
      <w:rPr>
        <w:rFonts w:ascii="Wingdings" w:hAnsi="Wingdings" w:hint="default"/>
      </w:rPr>
    </w:lvl>
  </w:abstractNum>
  <w:abstractNum w:abstractNumId="4">
    <w:nsid w:val="06006C88"/>
    <w:multiLevelType w:val="hybridMultilevel"/>
    <w:tmpl w:val="DD0CCF02"/>
    <w:lvl w:ilvl="0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5">
    <w:nsid w:val="06FF1FCA"/>
    <w:multiLevelType w:val="hybridMultilevel"/>
    <w:tmpl w:val="8ECA5F60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6">
    <w:nsid w:val="0AD94DA3"/>
    <w:multiLevelType w:val="hybridMultilevel"/>
    <w:tmpl w:val="426C880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>
    <w:nsid w:val="0B0E59DD"/>
    <w:multiLevelType w:val="singleLevel"/>
    <w:tmpl w:val="3530C102"/>
    <w:lvl w:ilvl="0">
      <w:start w:val="1"/>
      <w:numFmt w:val="decimal"/>
      <w:pStyle w:val="a1"/>
      <w:lvlText w:val="[R%1]"/>
      <w:lvlJc w:val="left"/>
      <w:pPr>
        <w:tabs>
          <w:tab w:val="num" w:pos="425"/>
        </w:tabs>
        <w:ind w:left="425" w:hanging="425"/>
      </w:pPr>
      <w:rPr>
        <w:rFonts w:hint="eastAsia"/>
      </w:rPr>
    </w:lvl>
  </w:abstractNum>
  <w:abstractNum w:abstractNumId="8">
    <w:nsid w:val="0D260DC3"/>
    <w:multiLevelType w:val="hybridMultilevel"/>
    <w:tmpl w:val="569ABE2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>
    <w:nsid w:val="0ED10DBB"/>
    <w:multiLevelType w:val="hybridMultilevel"/>
    <w:tmpl w:val="0764DFA6"/>
    <w:lvl w:ilvl="0" w:tplc="04090003">
      <w:start w:val="1"/>
      <w:numFmt w:val="bullet"/>
      <w:lvlText w:val=""/>
      <w:lvlJc w:val="left"/>
      <w:pPr>
        <w:ind w:left="1265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8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5" w:hanging="420"/>
      </w:pPr>
      <w:rPr>
        <w:rFonts w:ascii="Wingdings" w:hAnsi="Wingdings" w:hint="default"/>
      </w:rPr>
    </w:lvl>
  </w:abstractNum>
  <w:abstractNum w:abstractNumId="10">
    <w:nsid w:val="0EEF2901"/>
    <w:multiLevelType w:val="hybridMultilevel"/>
    <w:tmpl w:val="B46886B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>
    <w:nsid w:val="12A46453"/>
    <w:multiLevelType w:val="hybridMultilevel"/>
    <w:tmpl w:val="3670D0E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2">
    <w:nsid w:val="197A21E7"/>
    <w:multiLevelType w:val="hybridMultilevel"/>
    <w:tmpl w:val="FCD8875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>
    <w:nsid w:val="1EB405A2"/>
    <w:multiLevelType w:val="hybridMultilevel"/>
    <w:tmpl w:val="A31E4C6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4">
    <w:nsid w:val="2281718A"/>
    <w:multiLevelType w:val="hybridMultilevel"/>
    <w:tmpl w:val="22B8619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>
    <w:nsid w:val="2366389D"/>
    <w:multiLevelType w:val="hybridMultilevel"/>
    <w:tmpl w:val="347A8898"/>
    <w:lvl w:ilvl="0" w:tplc="04090003">
      <w:start w:val="1"/>
      <w:numFmt w:val="bullet"/>
      <w:lvlText w:val=""/>
      <w:lvlJc w:val="left"/>
      <w:pPr>
        <w:ind w:left="1265" w:hanging="420"/>
      </w:pPr>
      <w:rPr>
        <w:rFonts w:ascii="Wingdings" w:hAnsi="Wingdings" w:hint="default"/>
      </w:rPr>
    </w:lvl>
    <w:lvl w:ilvl="1" w:tplc="04090005">
      <w:start w:val="1"/>
      <w:numFmt w:val="bullet"/>
      <w:lvlText w:val=""/>
      <w:lvlJc w:val="left"/>
      <w:pPr>
        <w:ind w:left="168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5" w:hanging="420"/>
      </w:pPr>
      <w:rPr>
        <w:rFonts w:ascii="Wingdings" w:hAnsi="Wingdings" w:hint="default"/>
      </w:rPr>
    </w:lvl>
  </w:abstractNum>
  <w:abstractNum w:abstractNumId="16">
    <w:nsid w:val="25C24D3D"/>
    <w:multiLevelType w:val="hybridMultilevel"/>
    <w:tmpl w:val="CE9610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>
    <w:nsid w:val="2AAA7D22"/>
    <w:multiLevelType w:val="hybridMultilevel"/>
    <w:tmpl w:val="B548F7CE"/>
    <w:lvl w:ilvl="0" w:tplc="04090001">
      <w:start w:val="1"/>
      <w:numFmt w:val="bullet"/>
      <w:lvlText w:val="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18">
    <w:nsid w:val="2BAF214B"/>
    <w:multiLevelType w:val="hybridMultilevel"/>
    <w:tmpl w:val="68EA755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9">
    <w:nsid w:val="2E006BA8"/>
    <w:multiLevelType w:val="hybridMultilevel"/>
    <w:tmpl w:val="15A023CC"/>
    <w:lvl w:ilvl="0" w:tplc="04090001">
      <w:start w:val="1"/>
      <w:numFmt w:val="bullet"/>
      <w:lvlText w:val=""/>
      <w:lvlJc w:val="left"/>
      <w:pPr>
        <w:ind w:left="846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0">
    <w:nsid w:val="2E215420"/>
    <w:multiLevelType w:val="hybridMultilevel"/>
    <w:tmpl w:val="49DE4B90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1">
    <w:nsid w:val="2EBA56D5"/>
    <w:multiLevelType w:val="hybridMultilevel"/>
    <w:tmpl w:val="FE52452E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2">
    <w:nsid w:val="33D06DEC"/>
    <w:multiLevelType w:val="hybridMultilevel"/>
    <w:tmpl w:val="C94048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>
    <w:nsid w:val="35A37273"/>
    <w:multiLevelType w:val="hybridMultilevel"/>
    <w:tmpl w:val="FBA81488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4">
    <w:nsid w:val="3817013D"/>
    <w:multiLevelType w:val="hybridMultilevel"/>
    <w:tmpl w:val="9F8E8FA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5">
    <w:nsid w:val="3BA91238"/>
    <w:multiLevelType w:val="hybridMultilevel"/>
    <w:tmpl w:val="2264C15E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6">
    <w:nsid w:val="3CE31E83"/>
    <w:multiLevelType w:val="hybridMultilevel"/>
    <w:tmpl w:val="76A8AB3E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7">
    <w:nsid w:val="4C7C036D"/>
    <w:multiLevelType w:val="hybridMultilevel"/>
    <w:tmpl w:val="5BEE2E4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8">
    <w:nsid w:val="4E235617"/>
    <w:multiLevelType w:val="hybridMultilevel"/>
    <w:tmpl w:val="EC44887C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9">
    <w:nsid w:val="517A7006"/>
    <w:multiLevelType w:val="hybridMultilevel"/>
    <w:tmpl w:val="BD561F1C"/>
    <w:lvl w:ilvl="0" w:tplc="04090003">
      <w:start w:val="1"/>
      <w:numFmt w:val="bullet"/>
      <w:lvlText w:val=""/>
      <w:lvlJc w:val="left"/>
      <w:pPr>
        <w:ind w:left="126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5" w:hanging="420"/>
      </w:pPr>
      <w:rPr>
        <w:rFonts w:ascii="Wingdings" w:hAnsi="Wingdings" w:hint="default"/>
      </w:rPr>
    </w:lvl>
  </w:abstractNum>
  <w:abstractNum w:abstractNumId="30">
    <w:nsid w:val="52CB03F7"/>
    <w:multiLevelType w:val="hybridMultilevel"/>
    <w:tmpl w:val="14B25CC2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>
    <w:nsid w:val="5417325E"/>
    <w:multiLevelType w:val="hybridMultilevel"/>
    <w:tmpl w:val="9404E0C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>
    <w:nsid w:val="58C1315E"/>
    <w:multiLevelType w:val="hybridMultilevel"/>
    <w:tmpl w:val="BA96B07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>
    <w:nsid w:val="5A7349E5"/>
    <w:multiLevelType w:val="hybridMultilevel"/>
    <w:tmpl w:val="69A43328"/>
    <w:lvl w:ilvl="0" w:tplc="04090003">
      <w:start w:val="1"/>
      <w:numFmt w:val="bullet"/>
      <w:lvlText w:val=""/>
      <w:lvlJc w:val="left"/>
      <w:pPr>
        <w:ind w:left="127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9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1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3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5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7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9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1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30" w:hanging="420"/>
      </w:pPr>
      <w:rPr>
        <w:rFonts w:ascii="Wingdings" w:hAnsi="Wingdings" w:hint="default"/>
      </w:rPr>
    </w:lvl>
  </w:abstractNum>
  <w:abstractNum w:abstractNumId="34">
    <w:nsid w:val="5B731A72"/>
    <w:multiLevelType w:val="multilevel"/>
    <w:tmpl w:val="CFD47688"/>
    <w:lvl w:ilvl="0">
      <w:start w:val="1"/>
      <w:numFmt w:val="chineseCountingThousand"/>
      <w:pStyle w:val="1"/>
      <w:lvlText w:val="%1"/>
      <w:lvlJc w:val="left"/>
      <w:pPr>
        <w:ind w:left="420" w:hanging="420"/>
      </w:pPr>
      <w:rPr>
        <w:rFonts w:hint="eastAsia"/>
        <w:b w:val="0"/>
        <w:i w:val="0"/>
        <w:sz w:val="28"/>
      </w:rPr>
    </w:lvl>
    <w:lvl w:ilvl="1">
      <w:start w:val="1"/>
      <w:numFmt w:val="decimal"/>
      <w:pStyle w:val="21"/>
      <w:isLgl/>
      <w:suff w:val="space"/>
      <w:lvlText w:val="%1.%2"/>
      <w:lvlJc w:val="left"/>
      <w:pPr>
        <w:ind w:left="0" w:firstLine="0"/>
      </w:pPr>
      <w:rPr>
        <w:rFonts w:ascii="黑体" w:eastAsia="黑体" w:hint="eastAsia"/>
        <w:b w:val="0"/>
        <w:i w:val="0"/>
        <w:sz w:val="24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0" w:firstLine="0"/>
      </w:pPr>
      <w:rPr>
        <w:rFonts w:ascii="黑体" w:eastAsia="黑体" w:hint="eastAsia"/>
        <w:b w:val="0"/>
        <w:i w:val="0"/>
        <w:sz w:val="24"/>
      </w:rPr>
    </w:lvl>
    <w:lvl w:ilvl="3">
      <w:start w:val="1"/>
      <w:numFmt w:val="decimal"/>
      <w:pStyle w:val="4"/>
      <w:isLgl/>
      <w:suff w:val="nothing"/>
      <w:lvlText w:val="%1.%2.%3.%4"/>
      <w:lvlJc w:val="left"/>
      <w:pPr>
        <w:ind w:left="0" w:firstLine="0"/>
      </w:pPr>
      <w:rPr>
        <w:rFonts w:ascii="黑体" w:eastAsia="黑体" w:hint="eastAsia"/>
        <w:b w:val="0"/>
        <w:i w:val="0"/>
        <w:sz w:val="24"/>
      </w:rPr>
    </w:lvl>
    <w:lvl w:ilvl="4">
      <w:start w:val="1"/>
      <w:numFmt w:val="none"/>
      <w:pStyle w:val="5"/>
      <w:suff w:val="nothing"/>
      <w:lvlText w:val=""/>
      <w:lvlJc w:val="left"/>
      <w:pPr>
        <w:ind w:left="0" w:firstLine="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35">
    <w:nsid w:val="6128044C"/>
    <w:multiLevelType w:val="hybridMultilevel"/>
    <w:tmpl w:val="2CBA295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6">
    <w:nsid w:val="65E60379"/>
    <w:multiLevelType w:val="hybridMultilevel"/>
    <w:tmpl w:val="CAEE803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>
    <w:nsid w:val="661171CA"/>
    <w:multiLevelType w:val="hybridMultilevel"/>
    <w:tmpl w:val="6B480822"/>
    <w:lvl w:ilvl="0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38">
    <w:nsid w:val="684A1CE0"/>
    <w:multiLevelType w:val="hybridMultilevel"/>
    <w:tmpl w:val="60528D5A"/>
    <w:lvl w:ilvl="0" w:tplc="04090001">
      <w:start w:val="1"/>
      <w:numFmt w:val="bullet"/>
      <w:lvlText w:val=""/>
      <w:lvlJc w:val="left"/>
      <w:pPr>
        <w:ind w:left="84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5" w:hanging="420"/>
      </w:pPr>
      <w:rPr>
        <w:rFonts w:ascii="Wingdings" w:hAnsi="Wingdings" w:hint="default"/>
      </w:rPr>
    </w:lvl>
  </w:abstractNum>
  <w:abstractNum w:abstractNumId="39">
    <w:nsid w:val="684F7A43"/>
    <w:multiLevelType w:val="hybridMultilevel"/>
    <w:tmpl w:val="5DDE8ACE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0">
    <w:nsid w:val="68C34DAC"/>
    <w:multiLevelType w:val="hybridMultilevel"/>
    <w:tmpl w:val="02D4FA7C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41">
    <w:nsid w:val="69466A8B"/>
    <w:multiLevelType w:val="hybridMultilevel"/>
    <w:tmpl w:val="30187C1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2">
    <w:nsid w:val="7377738C"/>
    <w:multiLevelType w:val="hybridMultilevel"/>
    <w:tmpl w:val="CED6A88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  <w:num w:numId="5">
    <w:abstractNumId w:val="34"/>
  </w:num>
  <w:num w:numId="6">
    <w:abstractNumId w:val="7"/>
  </w:num>
  <w:num w:numId="7">
    <w:abstractNumId w:val="32"/>
  </w:num>
  <w:num w:numId="8">
    <w:abstractNumId w:val="27"/>
  </w:num>
  <w:num w:numId="9">
    <w:abstractNumId w:val="16"/>
  </w:num>
  <w:num w:numId="10">
    <w:abstractNumId w:val="33"/>
  </w:num>
  <w:num w:numId="11">
    <w:abstractNumId w:val="14"/>
  </w:num>
  <w:num w:numId="12">
    <w:abstractNumId w:val="38"/>
  </w:num>
  <w:num w:numId="13">
    <w:abstractNumId w:val="9"/>
  </w:num>
  <w:num w:numId="14">
    <w:abstractNumId w:val="15"/>
  </w:num>
  <w:num w:numId="15">
    <w:abstractNumId w:val="37"/>
  </w:num>
  <w:num w:numId="16">
    <w:abstractNumId w:val="36"/>
  </w:num>
  <w:num w:numId="17">
    <w:abstractNumId w:val="11"/>
  </w:num>
  <w:num w:numId="18">
    <w:abstractNumId w:val="13"/>
  </w:num>
  <w:num w:numId="19">
    <w:abstractNumId w:val="23"/>
  </w:num>
  <w:num w:numId="20">
    <w:abstractNumId w:val="22"/>
  </w:num>
  <w:num w:numId="21">
    <w:abstractNumId w:val="8"/>
  </w:num>
  <w:num w:numId="22">
    <w:abstractNumId w:val="42"/>
  </w:num>
  <w:num w:numId="23">
    <w:abstractNumId w:val="31"/>
  </w:num>
  <w:num w:numId="24">
    <w:abstractNumId w:val="39"/>
  </w:num>
  <w:num w:numId="25">
    <w:abstractNumId w:val="19"/>
  </w:num>
  <w:num w:numId="26">
    <w:abstractNumId w:val="30"/>
  </w:num>
  <w:num w:numId="27">
    <w:abstractNumId w:val="18"/>
  </w:num>
  <w:num w:numId="28">
    <w:abstractNumId w:val="29"/>
  </w:num>
  <w:num w:numId="29">
    <w:abstractNumId w:val="21"/>
  </w:num>
  <w:num w:numId="30">
    <w:abstractNumId w:val="4"/>
  </w:num>
  <w:num w:numId="31">
    <w:abstractNumId w:val="20"/>
  </w:num>
  <w:num w:numId="32">
    <w:abstractNumId w:val="41"/>
  </w:num>
  <w:num w:numId="33">
    <w:abstractNumId w:val="28"/>
  </w:num>
  <w:num w:numId="34">
    <w:abstractNumId w:val="25"/>
  </w:num>
  <w:num w:numId="35">
    <w:abstractNumId w:val="40"/>
  </w:num>
  <w:num w:numId="36">
    <w:abstractNumId w:val="5"/>
  </w:num>
  <w:num w:numId="37">
    <w:abstractNumId w:val="26"/>
  </w:num>
  <w:num w:numId="38">
    <w:abstractNumId w:val="17"/>
  </w:num>
  <w:num w:numId="39">
    <w:abstractNumId w:val="24"/>
  </w:num>
  <w:num w:numId="40">
    <w:abstractNumId w:val="6"/>
  </w:num>
  <w:num w:numId="41">
    <w:abstractNumId w:val="10"/>
  </w:num>
  <w:num w:numId="42">
    <w:abstractNumId w:val="12"/>
  </w:num>
  <w:num w:numId="43">
    <w:abstractNumId w:val="35"/>
  </w:num>
  <w:numIdMacAtCleanup w:val="1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oNotDisplayPageBoundaries/>
  <w:embedSystemFonts/>
  <w:bordersDoNotSurroundHeader/>
  <w:bordersDoNotSurroundFooter/>
  <w:attachedTemplate r:id="rId1"/>
  <w:stylePaneFormatFilter w:val="3F01"/>
  <w:defaultTabStop w:val="425"/>
  <w:drawingGridVerticalSpacing w:val="156"/>
  <w:displayHorizontalDrawingGridEvery w:val="0"/>
  <w:displayVerticalDrawingGridEvery w:val="2"/>
  <w:characterSpacingControl w:val="compressPunctuation"/>
  <w:hdrShapeDefaults>
    <o:shapedefaults v:ext="edit" spidmax="6656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useFELayout/>
  </w:compat>
  <w:rsids>
    <w:rsidRoot w:val="00C0681B"/>
    <w:rsid w:val="000002A5"/>
    <w:rsid w:val="00001824"/>
    <w:rsid w:val="00004A97"/>
    <w:rsid w:val="000074D4"/>
    <w:rsid w:val="00011C49"/>
    <w:rsid w:val="00012464"/>
    <w:rsid w:val="00013129"/>
    <w:rsid w:val="00014674"/>
    <w:rsid w:val="00014D0B"/>
    <w:rsid w:val="000175B8"/>
    <w:rsid w:val="0002147C"/>
    <w:rsid w:val="00024C87"/>
    <w:rsid w:val="00025E81"/>
    <w:rsid w:val="0002741E"/>
    <w:rsid w:val="00027ECE"/>
    <w:rsid w:val="000366B5"/>
    <w:rsid w:val="000406E7"/>
    <w:rsid w:val="00040B1E"/>
    <w:rsid w:val="00044E17"/>
    <w:rsid w:val="00045293"/>
    <w:rsid w:val="00047255"/>
    <w:rsid w:val="00053C13"/>
    <w:rsid w:val="00054E89"/>
    <w:rsid w:val="00061525"/>
    <w:rsid w:val="00061CD0"/>
    <w:rsid w:val="000624E3"/>
    <w:rsid w:val="000658D7"/>
    <w:rsid w:val="000716A8"/>
    <w:rsid w:val="00072C68"/>
    <w:rsid w:val="00074F01"/>
    <w:rsid w:val="00075BF8"/>
    <w:rsid w:val="00077959"/>
    <w:rsid w:val="0008009C"/>
    <w:rsid w:val="00080C67"/>
    <w:rsid w:val="00080ED2"/>
    <w:rsid w:val="000869C9"/>
    <w:rsid w:val="00087D7E"/>
    <w:rsid w:val="000926E8"/>
    <w:rsid w:val="00094C75"/>
    <w:rsid w:val="00095266"/>
    <w:rsid w:val="000B398B"/>
    <w:rsid w:val="000C2E5D"/>
    <w:rsid w:val="000C7935"/>
    <w:rsid w:val="000D3C2A"/>
    <w:rsid w:val="000D7B4F"/>
    <w:rsid w:val="000F0D24"/>
    <w:rsid w:val="000F18C3"/>
    <w:rsid w:val="000F2B50"/>
    <w:rsid w:val="000F31F2"/>
    <w:rsid w:val="001037EB"/>
    <w:rsid w:val="001102D7"/>
    <w:rsid w:val="001157BB"/>
    <w:rsid w:val="00117643"/>
    <w:rsid w:val="00121EAE"/>
    <w:rsid w:val="00124996"/>
    <w:rsid w:val="0013060A"/>
    <w:rsid w:val="001318FE"/>
    <w:rsid w:val="001365ED"/>
    <w:rsid w:val="00137E08"/>
    <w:rsid w:val="001510FD"/>
    <w:rsid w:val="00151475"/>
    <w:rsid w:val="001539B4"/>
    <w:rsid w:val="0015590D"/>
    <w:rsid w:val="00166CD1"/>
    <w:rsid w:val="001701A5"/>
    <w:rsid w:val="00171B50"/>
    <w:rsid w:val="00196640"/>
    <w:rsid w:val="001A255C"/>
    <w:rsid w:val="001A2EF5"/>
    <w:rsid w:val="001A3F2D"/>
    <w:rsid w:val="001A43F3"/>
    <w:rsid w:val="001C25B7"/>
    <w:rsid w:val="001C3646"/>
    <w:rsid w:val="001C4CEC"/>
    <w:rsid w:val="001D1D26"/>
    <w:rsid w:val="001D3A82"/>
    <w:rsid w:val="001D3FEB"/>
    <w:rsid w:val="001D5D76"/>
    <w:rsid w:val="001D62C9"/>
    <w:rsid w:val="001D63F1"/>
    <w:rsid w:val="001E1F9D"/>
    <w:rsid w:val="001E434F"/>
    <w:rsid w:val="001F2314"/>
    <w:rsid w:val="001F2A40"/>
    <w:rsid w:val="00203FE1"/>
    <w:rsid w:val="00211037"/>
    <w:rsid w:val="00212364"/>
    <w:rsid w:val="00221BA6"/>
    <w:rsid w:val="00221F65"/>
    <w:rsid w:val="002224A6"/>
    <w:rsid w:val="00233A8C"/>
    <w:rsid w:val="00244BEA"/>
    <w:rsid w:val="00244E85"/>
    <w:rsid w:val="00263CFD"/>
    <w:rsid w:val="00281906"/>
    <w:rsid w:val="00283144"/>
    <w:rsid w:val="00283FCD"/>
    <w:rsid w:val="0028663B"/>
    <w:rsid w:val="00290DCB"/>
    <w:rsid w:val="00291231"/>
    <w:rsid w:val="00292653"/>
    <w:rsid w:val="0029307F"/>
    <w:rsid w:val="0029533F"/>
    <w:rsid w:val="00296C76"/>
    <w:rsid w:val="002A2EFC"/>
    <w:rsid w:val="002A3BDC"/>
    <w:rsid w:val="002B006B"/>
    <w:rsid w:val="002B60A7"/>
    <w:rsid w:val="002B7A5C"/>
    <w:rsid w:val="002C2DD2"/>
    <w:rsid w:val="002D1561"/>
    <w:rsid w:val="002D2FF7"/>
    <w:rsid w:val="002D6E61"/>
    <w:rsid w:val="002F13F9"/>
    <w:rsid w:val="002F185B"/>
    <w:rsid w:val="002F33B3"/>
    <w:rsid w:val="002F7288"/>
    <w:rsid w:val="0030093A"/>
    <w:rsid w:val="00304AD3"/>
    <w:rsid w:val="00311A91"/>
    <w:rsid w:val="00312E3C"/>
    <w:rsid w:val="003137AF"/>
    <w:rsid w:val="003171C4"/>
    <w:rsid w:val="003175EF"/>
    <w:rsid w:val="003222E6"/>
    <w:rsid w:val="00323253"/>
    <w:rsid w:val="00324865"/>
    <w:rsid w:val="00332954"/>
    <w:rsid w:val="00334D24"/>
    <w:rsid w:val="003378E4"/>
    <w:rsid w:val="00343061"/>
    <w:rsid w:val="00347606"/>
    <w:rsid w:val="003618CE"/>
    <w:rsid w:val="00370CB1"/>
    <w:rsid w:val="00384D4E"/>
    <w:rsid w:val="003A077C"/>
    <w:rsid w:val="003A245E"/>
    <w:rsid w:val="003A4426"/>
    <w:rsid w:val="003B0066"/>
    <w:rsid w:val="003B165D"/>
    <w:rsid w:val="003B1CF4"/>
    <w:rsid w:val="003C417C"/>
    <w:rsid w:val="003C418F"/>
    <w:rsid w:val="003C520F"/>
    <w:rsid w:val="003D094A"/>
    <w:rsid w:val="003D2F1F"/>
    <w:rsid w:val="003D5933"/>
    <w:rsid w:val="003E2812"/>
    <w:rsid w:val="003F597F"/>
    <w:rsid w:val="003F5B1D"/>
    <w:rsid w:val="004027A5"/>
    <w:rsid w:val="0040454A"/>
    <w:rsid w:val="00410F56"/>
    <w:rsid w:val="004113EF"/>
    <w:rsid w:val="0041276A"/>
    <w:rsid w:val="00416FC6"/>
    <w:rsid w:val="0042177C"/>
    <w:rsid w:val="00432F6A"/>
    <w:rsid w:val="004355CA"/>
    <w:rsid w:val="00436ACD"/>
    <w:rsid w:val="0044149A"/>
    <w:rsid w:val="0044371E"/>
    <w:rsid w:val="0044766C"/>
    <w:rsid w:val="00447C30"/>
    <w:rsid w:val="004500C8"/>
    <w:rsid w:val="00454555"/>
    <w:rsid w:val="00456B8F"/>
    <w:rsid w:val="0046073F"/>
    <w:rsid w:val="00460776"/>
    <w:rsid w:val="00460E3C"/>
    <w:rsid w:val="00461CB6"/>
    <w:rsid w:val="00462E18"/>
    <w:rsid w:val="004660DF"/>
    <w:rsid w:val="00466CF1"/>
    <w:rsid w:val="00467B8E"/>
    <w:rsid w:val="004707DE"/>
    <w:rsid w:val="00475A51"/>
    <w:rsid w:val="00475FA9"/>
    <w:rsid w:val="00481C84"/>
    <w:rsid w:val="0048672D"/>
    <w:rsid w:val="004949DC"/>
    <w:rsid w:val="00496AC8"/>
    <w:rsid w:val="00496D2E"/>
    <w:rsid w:val="004B33D1"/>
    <w:rsid w:val="004B621C"/>
    <w:rsid w:val="004C1766"/>
    <w:rsid w:val="004C534A"/>
    <w:rsid w:val="004C68C3"/>
    <w:rsid w:val="004D09D8"/>
    <w:rsid w:val="004E1CA6"/>
    <w:rsid w:val="004E3A19"/>
    <w:rsid w:val="004E7488"/>
    <w:rsid w:val="004F108C"/>
    <w:rsid w:val="004F1B50"/>
    <w:rsid w:val="004F3773"/>
    <w:rsid w:val="004F5AC2"/>
    <w:rsid w:val="00501DA1"/>
    <w:rsid w:val="00503E35"/>
    <w:rsid w:val="0050534D"/>
    <w:rsid w:val="00510682"/>
    <w:rsid w:val="005163C9"/>
    <w:rsid w:val="00524FA2"/>
    <w:rsid w:val="005371AA"/>
    <w:rsid w:val="00542D5A"/>
    <w:rsid w:val="0054517C"/>
    <w:rsid w:val="0056411F"/>
    <w:rsid w:val="00565439"/>
    <w:rsid w:val="005661F1"/>
    <w:rsid w:val="00570E1E"/>
    <w:rsid w:val="00573EE7"/>
    <w:rsid w:val="005771D8"/>
    <w:rsid w:val="005830CC"/>
    <w:rsid w:val="0058594A"/>
    <w:rsid w:val="00591BAA"/>
    <w:rsid w:val="00596695"/>
    <w:rsid w:val="005A2D8F"/>
    <w:rsid w:val="005A3635"/>
    <w:rsid w:val="005B0A81"/>
    <w:rsid w:val="005B1036"/>
    <w:rsid w:val="005B47C3"/>
    <w:rsid w:val="005B5B1F"/>
    <w:rsid w:val="005C570E"/>
    <w:rsid w:val="005C5714"/>
    <w:rsid w:val="005D1046"/>
    <w:rsid w:val="005D356E"/>
    <w:rsid w:val="005D3B0E"/>
    <w:rsid w:val="005D47A9"/>
    <w:rsid w:val="005D635A"/>
    <w:rsid w:val="005D6F3E"/>
    <w:rsid w:val="005E160D"/>
    <w:rsid w:val="005E4048"/>
    <w:rsid w:val="005E4A28"/>
    <w:rsid w:val="005E688C"/>
    <w:rsid w:val="005F28B3"/>
    <w:rsid w:val="005F77AE"/>
    <w:rsid w:val="00601EBF"/>
    <w:rsid w:val="00605845"/>
    <w:rsid w:val="0060706B"/>
    <w:rsid w:val="006105C7"/>
    <w:rsid w:val="0061132E"/>
    <w:rsid w:val="00614746"/>
    <w:rsid w:val="00622A46"/>
    <w:rsid w:val="006279F4"/>
    <w:rsid w:val="00630B6F"/>
    <w:rsid w:val="00630EA2"/>
    <w:rsid w:val="00632E27"/>
    <w:rsid w:val="00633318"/>
    <w:rsid w:val="00634ECD"/>
    <w:rsid w:val="006366D8"/>
    <w:rsid w:val="0065093B"/>
    <w:rsid w:val="0065193D"/>
    <w:rsid w:val="00653B24"/>
    <w:rsid w:val="006544EE"/>
    <w:rsid w:val="00654F45"/>
    <w:rsid w:val="006639F9"/>
    <w:rsid w:val="00665172"/>
    <w:rsid w:val="00665360"/>
    <w:rsid w:val="006656F8"/>
    <w:rsid w:val="00667F8B"/>
    <w:rsid w:val="00673001"/>
    <w:rsid w:val="0067322C"/>
    <w:rsid w:val="00690E36"/>
    <w:rsid w:val="00694C70"/>
    <w:rsid w:val="00696197"/>
    <w:rsid w:val="006A275E"/>
    <w:rsid w:val="006B1AC0"/>
    <w:rsid w:val="006B3A8D"/>
    <w:rsid w:val="006B556E"/>
    <w:rsid w:val="006C06C1"/>
    <w:rsid w:val="006D125A"/>
    <w:rsid w:val="006D1CB7"/>
    <w:rsid w:val="006D5F2D"/>
    <w:rsid w:val="006D78FD"/>
    <w:rsid w:val="006E075E"/>
    <w:rsid w:val="006E23C3"/>
    <w:rsid w:val="006E261B"/>
    <w:rsid w:val="006E4C85"/>
    <w:rsid w:val="006F34C2"/>
    <w:rsid w:val="006F758C"/>
    <w:rsid w:val="0070009B"/>
    <w:rsid w:val="00701BF5"/>
    <w:rsid w:val="00702D09"/>
    <w:rsid w:val="0070747F"/>
    <w:rsid w:val="00711195"/>
    <w:rsid w:val="007144B7"/>
    <w:rsid w:val="00716D64"/>
    <w:rsid w:val="0072070C"/>
    <w:rsid w:val="00721156"/>
    <w:rsid w:val="00721CC6"/>
    <w:rsid w:val="00724422"/>
    <w:rsid w:val="007260D3"/>
    <w:rsid w:val="00745314"/>
    <w:rsid w:val="007465AB"/>
    <w:rsid w:val="00747069"/>
    <w:rsid w:val="00752FA7"/>
    <w:rsid w:val="007550B7"/>
    <w:rsid w:val="00756EF5"/>
    <w:rsid w:val="00767C66"/>
    <w:rsid w:val="00777AA0"/>
    <w:rsid w:val="007834C1"/>
    <w:rsid w:val="007852E1"/>
    <w:rsid w:val="00791E0A"/>
    <w:rsid w:val="00792F10"/>
    <w:rsid w:val="0079313D"/>
    <w:rsid w:val="007951C6"/>
    <w:rsid w:val="007A17DB"/>
    <w:rsid w:val="007A63BE"/>
    <w:rsid w:val="007A7F89"/>
    <w:rsid w:val="007B14BB"/>
    <w:rsid w:val="007B7064"/>
    <w:rsid w:val="007C1F52"/>
    <w:rsid w:val="007C2783"/>
    <w:rsid w:val="007C3D97"/>
    <w:rsid w:val="007C69D8"/>
    <w:rsid w:val="007D521B"/>
    <w:rsid w:val="007E1120"/>
    <w:rsid w:val="007E2A09"/>
    <w:rsid w:val="007E3932"/>
    <w:rsid w:val="007E48A0"/>
    <w:rsid w:val="007E5458"/>
    <w:rsid w:val="007E54B4"/>
    <w:rsid w:val="007F1105"/>
    <w:rsid w:val="007F711E"/>
    <w:rsid w:val="007F78DA"/>
    <w:rsid w:val="00800A66"/>
    <w:rsid w:val="00800CBC"/>
    <w:rsid w:val="00806766"/>
    <w:rsid w:val="0081105F"/>
    <w:rsid w:val="00821096"/>
    <w:rsid w:val="00821248"/>
    <w:rsid w:val="00821701"/>
    <w:rsid w:val="00824B58"/>
    <w:rsid w:val="008257BE"/>
    <w:rsid w:val="008261CB"/>
    <w:rsid w:val="0083134D"/>
    <w:rsid w:val="00836814"/>
    <w:rsid w:val="0084268D"/>
    <w:rsid w:val="0084300A"/>
    <w:rsid w:val="0084566D"/>
    <w:rsid w:val="00850D4C"/>
    <w:rsid w:val="00857FB1"/>
    <w:rsid w:val="00860653"/>
    <w:rsid w:val="00862879"/>
    <w:rsid w:val="008651F1"/>
    <w:rsid w:val="008709C3"/>
    <w:rsid w:val="00872B66"/>
    <w:rsid w:val="00876D57"/>
    <w:rsid w:val="00886206"/>
    <w:rsid w:val="00894B5B"/>
    <w:rsid w:val="00895B1B"/>
    <w:rsid w:val="008962AD"/>
    <w:rsid w:val="008A1677"/>
    <w:rsid w:val="008A364D"/>
    <w:rsid w:val="008A5716"/>
    <w:rsid w:val="008B12CA"/>
    <w:rsid w:val="008B305C"/>
    <w:rsid w:val="008C146D"/>
    <w:rsid w:val="008C391F"/>
    <w:rsid w:val="008D271D"/>
    <w:rsid w:val="008D3456"/>
    <w:rsid w:val="008D64F4"/>
    <w:rsid w:val="008D7606"/>
    <w:rsid w:val="008D76F9"/>
    <w:rsid w:val="008E4366"/>
    <w:rsid w:val="008E4979"/>
    <w:rsid w:val="008E52EA"/>
    <w:rsid w:val="008E7467"/>
    <w:rsid w:val="008F18F4"/>
    <w:rsid w:val="008F2C2F"/>
    <w:rsid w:val="008F72A3"/>
    <w:rsid w:val="00901887"/>
    <w:rsid w:val="009035C9"/>
    <w:rsid w:val="00905FFE"/>
    <w:rsid w:val="0091202A"/>
    <w:rsid w:val="0091429F"/>
    <w:rsid w:val="00914D3F"/>
    <w:rsid w:val="009231AD"/>
    <w:rsid w:val="00927D2D"/>
    <w:rsid w:val="009311EF"/>
    <w:rsid w:val="009327A9"/>
    <w:rsid w:val="00932979"/>
    <w:rsid w:val="00933D9C"/>
    <w:rsid w:val="00935131"/>
    <w:rsid w:val="00935EDA"/>
    <w:rsid w:val="00937D8D"/>
    <w:rsid w:val="00942967"/>
    <w:rsid w:val="00942B1E"/>
    <w:rsid w:val="00945C62"/>
    <w:rsid w:val="009642D7"/>
    <w:rsid w:val="00966B81"/>
    <w:rsid w:val="009675FC"/>
    <w:rsid w:val="00972251"/>
    <w:rsid w:val="0097282A"/>
    <w:rsid w:val="00974568"/>
    <w:rsid w:val="009814B3"/>
    <w:rsid w:val="00996267"/>
    <w:rsid w:val="00996E07"/>
    <w:rsid w:val="009973BD"/>
    <w:rsid w:val="009B033D"/>
    <w:rsid w:val="009B1B89"/>
    <w:rsid w:val="009B4A27"/>
    <w:rsid w:val="009B4AC4"/>
    <w:rsid w:val="009B789D"/>
    <w:rsid w:val="009C173A"/>
    <w:rsid w:val="009C55AA"/>
    <w:rsid w:val="009D18A5"/>
    <w:rsid w:val="009D18D7"/>
    <w:rsid w:val="009D779B"/>
    <w:rsid w:val="009E00FD"/>
    <w:rsid w:val="009E29B1"/>
    <w:rsid w:val="009E6EB7"/>
    <w:rsid w:val="00A06A6D"/>
    <w:rsid w:val="00A1267D"/>
    <w:rsid w:val="00A160B3"/>
    <w:rsid w:val="00A2149C"/>
    <w:rsid w:val="00A2457B"/>
    <w:rsid w:val="00A27E38"/>
    <w:rsid w:val="00A3070E"/>
    <w:rsid w:val="00A3248B"/>
    <w:rsid w:val="00A36688"/>
    <w:rsid w:val="00A40332"/>
    <w:rsid w:val="00A42A79"/>
    <w:rsid w:val="00A431FE"/>
    <w:rsid w:val="00A450F6"/>
    <w:rsid w:val="00A54A88"/>
    <w:rsid w:val="00A54E26"/>
    <w:rsid w:val="00A60BC6"/>
    <w:rsid w:val="00A6480E"/>
    <w:rsid w:val="00A75A0E"/>
    <w:rsid w:val="00A77482"/>
    <w:rsid w:val="00A77E47"/>
    <w:rsid w:val="00A80BAE"/>
    <w:rsid w:val="00A87ABA"/>
    <w:rsid w:val="00A9366E"/>
    <w:rsid w:val="00AA0561"/>
    <w:rsid w:val="00AA0DB9"/>
    <w:rsid w:val="00AA0F9B"/>
    <w:rsid w:val="00AA21B0"/>
    <w:rsid w:val="00AB02AF"/>
    <w:rsid w:val="00AB1A99"/>
    <w:rsid w:val="00AB4C50"/>
    <w:rsid w:val="00AB5D19"/>
    <w:rsid w:val="00AB5F71"/>
    <w:rsid w:val="00AB6D9C"/>
    <w:rsid w:val="00AC1DB2"/>
    <w:rsid w:val="00AC1DEE"/>
    <w:rsid w:val="00AC2CAC"/>
    <w:rsid w:val="00AC3114"/>
    <w:rsid w:val="00AD0861"/>
    <w:rsid w:val="00AD1381"/>
    <w:rsid w:val="00AD7552"/>
    <w:rsid w:val="00AE00FB"/>
    <w:rsid w:val="00AE2AB7"/>
    <w:rsid w:val="00AE2DCC"/>
    <w:rsid w:val="00AE6267"/>
    <w:rsid w:val="00AF60C4"/>
    <w:rsid w:val="00B013B0"/>
    <w:rsid w:val="00B0590C"/>
    <w:rsid w:val="00B06814"/>
    <w:rsid w:val="00B13362"/>
    <w:rsid w:val="00B31C33"/>
    <w:rsid w:val="00B32525"/>
    <w:rsid w:val="00B42451"/>
    <w:rsid w:val="00B523F5"/>
    <w:rsid w:val="00B54F76"/>
    <w:rsid w:val="00B56E8B"/>
    <w:rsid w:val="00B62847"/>
    <w:rsid w:val="00B736DF"/>
    <w:rsid w:val="00B76113"/>
    <w:rsid w:val="00B76404"/>
    <w:rsid w:val="00B94FAA"/>
    <w:rsid w:val="00BA519A"/>
    <w:rsid w:val="00BA5B7A"/>
    <w:rsid w:val="00BB30EE"/>
    <w:rsid w:val="00BB4B2A"/>
    <w:rsid w:val="00BC3629"/>
    <w:rsid w:val="00BC4CBD"/>
    <w:rsid w:val="00BC6E2A"/>
    <w:rsid w:val="00BD181B"/>
    <w:rsid w:val="00BD366E"/>
    <w:rsid w:val="00BD65CF"/>
    <w:rsid w:val="00BE09DC"/>
    <w:rsid w:val="00BE21ED"/>
    <w:rsid w:val="00BE2FF4"/>
    <w:rsid w:val="00BE34AE"/>
    <w:rsid w:val="00BE605C"/>
    <w:rsid w:val="00BF384E"/>
    <w:rsid w:val="00C01114"/>
    <w:rsid w:val="00C02679"/>
    <w:rsid w:val="00C0681B"/>
    <w:rsid w:val="00C13415"/>
    <w:rsid w:val="00C17466"/>
    <w:rsid w:val="00C2005A"/>
    <w:rsid w:val="00C229FE"/>
    <w:rsid w:val="00C27815"/>
    <w:rsid w:val="00C34C5D"/>
    <w:rsid w:val="00C359FD"/>
    <w:rsid w:val="00C36E94"/>
    <w:rsid w:val="00C4212F"/>
    <w:rsid w:val="00C46354"/>
    <w:rsid w:val="00C4732E"/>
    <w:rsid w:val="00C47474"/>
    <w:rsid w:val="00C5079F"/>
    <w:rsid w:val="00C517D0"/>
    <w:rsid w:val="00C528D7"/>
    <w:rsid w:val="00C61432"/>
    <w:rsid w:val="00C65850"/>
    <w:rsid w:val="00C6793A"/>
    <w:rsid w:val="00C7117F"/>
    <w:rsid w:val="00C72B27"/>
    <w:rsid w:val="00C7531A"/>
    <w:rsid w:val="00C75AF6"/>
    <w:rsid w:val="00C81B09"/>
    <w:rsid w:val="00C835CF"/>
    <w:rsid w:val="00C83FBB"/>
    <w:rsid w:val="00C864BE"/>
    <w:rsid w:val="00C87C0E"/>
    <w:rsid w:val="00C933A8"/>
    <w:rsid w:val="00C941FD"/>
    <w:rsid w:val="00C97AB6"/>
    <w:rsid w:val="00CA58C4"/>
    <w:rsid w:val="00CA6BD6"/>
    <w:rsid w:val="00CB1C0C"/>
    <w:rsid w:val="00CB59A3"/>
    <w:rsid w:val="00CB5DAE"/>
    <w:rsid w:val="00CB6303"/>
    <w:rsid w:val="00CC1052"/>
    <w:rsid w:val="00CC24B8"/>
    <w:rsid w:val="00CC4E3E"/>
    <w:rsid w:val="00CC6CDB"/>
    <w:rsid w:val="00CD1EA5"/>
    <w:rsid w:val="00CD564A"/>
    <w:rsid w:val="00CD7DB9"/>
    <w:rsid w:val="00CE0031"/>
    <w:rsid w:val="00CE11A4"/>
    <w:rsid w:val="00CE1FB4"/>
    <w:rsid w:val="00CE31AA"/>
    <w:rsid w:val="00CF179B"/>
    <w:rsid w:val="00CF3815"/>
    <w:rsid w:val="00D055CA"/>
    <w:rsid w:val="00D10830"/>
    <w:rsid w:val="00D11D9C"/>
    <w:rsid w:val="00D12BEE"/>
    <w:rsid w:val="00D23E5B"/>
    <w:rsid w:val="00D24631"/>
    <w:rsid w:val="00D24EA4"/>
    <w:rsid w:val="00D25540"/>
    <w:rsid w:val="00D25A9D"/>
    <w:rsid w:val="00D25EE8"/>
    <w:rsid w:val="00D26183"/>
    <w:rsid w:val="00D26223"/>
    <w:rsid w:val="00D325D9"/>
    <w:rsid w:val="00D3386A"/>
    <w:rsid w:val="00D41B48"/>
    <w:rsid w:val="00D42EBD"/>
    <w:rsid w:val="00D503E9"/>
    <w:rsid w:val="00D5170B"/>
    <w:rsid w:val="00D53A6E"/>
    <w:rsid w:val="00D60CA0"/>
    <w:rsid w:val="00D63139"/>
    <w:rsid w:val="00D640BA"/>
    <w:rsid w:val="00D72EFD"/>
    <w:rsid w:val="00D75973"/>
    <w:rsid w:val="00D82989"/>
    <w:rsid w:val="00DA0B56"/>
    <w:rsid w:val="00DA4882"/>
    <w:rsid w:val="00DB2EA7"/>
    <w:rsid w:val="00DB32A0"/>
    <w:rsid w:val="00DB477A"/>
    <w:rsid w:val="00DC285D"/>
    <w:rsid w:val="00DD12BC"/>
    <w:rsid w:val="00DD2026"/>
    <w:rsid w:val="00DD7CD7"/>
    <w:rsid w:val="00DF06D6"/>
    <w:rsid w:val="00DF1D61"/>
    <w:rsid w:val="00DF1FC8"/>
    <w:rsid w:val="00DF3ACD"/>
    <w:rsid w:val="00E00CB3"/>
    <w:rsid w:val="00E04317"/>
    <w:rsid w:val="00E13274"/>
    <w:rsid w:val="00E145BE"/>
    <w:rsid w:val="00E1487C"/>
    <w:rsid w:val="00E1510E"/>
    <w:rsid w:val="00E36671"/>
    <w:rsid w:val="00E37208"/>
    <w:rsid w:val="00E40E7B"/>
    <w:rsid w:val="00E45381"/>
    <w:rsid w:val="00E46333"/>
    <w:rsid w:val="00E47437"/>
    <w:rsid w:val="00E50168"/>
    <w:rsid w:val="00E5046A"/>
    <w:rsid w:val="00E51BD1"/>
    <w:rsid w:val="00E63859"/>
    <w:rsid w:val="00E646BA"/>
    <w:rsid w:val="00E6554B"/>
    <w:rsid w:val="00E6602D"/>
    <w:rsid w:val="00E66816"/>
    <w:rsid w:val="00E671EC"/>
    <w:rsid w:val="00E67D15"/>
    <w:rsid w:val="00E67FA9"/>
    <w:rsid w:val="00E7363F"/>
    <w:rsid w:val="00E74683"/>
    <w:rsid w:val="00E812CD"/>
    <w:rsid w:val="00E83CF5"/>
    <w:rsid w:val="00E87B2F"/>
    <w:rsid w:val="00E9544A"/>
    <w:rsid w:val="00E95937"/>
    <w:rsid w:val="00EA0B90"/>
    <w:rsid w:val="00EA33AB"/>
    <w:rsid w:val="00EA73D6"/>
    <w:rsid w:val="00EB2AE7"/>
    <w:rsid w:val="00EB4A1A"/>
    <w:rsid w:val="00EC1150"/>
    <w:rsid w:val="00EC37AA"/>
    <w:rsid w:val="00EC49E5"/>
    <w:rsid w:val="00EC4FE2"/>
    <w:rsid w:val="00ED17C9"/>
    <w:rsid w:val="00ED3671"/>
    <w:rsid w:val="00EE3CBE"/>
    <w:rsid w:val="00EE411C"/>
    <w:rsid w:val="00EE65E7"/>
    <w:rsid w:val="00EF0DD2"/>
    <w:rsid w:val="00EF1347"/>
    <w:rsid w:val="00EF305F"/>
    <w:rsid w:val="00EF7F4E"/>
    <w:rsid w:val="00F06102"/>
    <w:rsid w:val="00F2452B"/>
    <w:rsid w:val="00F24B84"/>
    <w:rsid w:val="00F25183"/>
    <w:rsid w:val="00F31809"/>
    <w:rsid w:val="00F36199"/>
    <w:rsid w:val="00F424DB"/>
    <w:rsid w:val="00F42B28"/>
    <w:rsid w:val="00F47984"/>
    <w:rsid w:val="00F50960"/>
    <w:rsid w:val="00F515C1"/>
    <w:rsid w:val="00F542D4"/>
    <w:rsid w:val="00F56118"/>
    <w:rsid w:val="00F61248"/>
    <w:rsid w:val="00F613CF"/>
    <w:rsid w:val="00F633D4"/>
    <w:rsid w:val="00F709FA"/>
    <w:rsid w:val="00F72F9F"/>
    <w:rsid w:val="00F74FF5"/>
    <w:rsid w:val="00F822CD"/>
    <w:rsid w:val="00F82ED9"/>
    <w:rsid w:val="00F83880"/>
    <w:rsid w:val="00F97329"/>
    <w:rsid w:val="00FA02E6"/>
    <w:rsid w:val="00FA3858"/>
    <w:rsid w:val="00FA6E8F"/>
    <w:rsid w:val="00FB0688"/>
    <w:rsid w:val="00FB0B51"/>
    <w:rsid w:val="00FB51CC"/>
    <w:rsid w:val="00FB71AE"/>
    <w:rsid w:val="00FC4A6A"/>
    <w:rsid w:val="00FC7362"/>
    <w:rsid w:val="00FD115D"/>
    <w:rsid w:val="00FD5CA6"/>
    <w:rsid w:val="00FE6685"/>
    <w:rsid w:val="00FE710B"/>
    <w:rsid w:val="00FF0A00"/>
    <w:rsid w:val="00FF0FA9"/>
    <w:rsid w:val="00FF2F0B"/>
    <w:rsid w:val="00FF485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656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footer" w:uiPriority="99"/>
    <w:lsdException w:name="caption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2">
    <w:name w:val="Normal"/>
    <w:qFormat/>
    <w:rsid w:val="00BE605C"/>
    <w:pPr>
      <w:widowControl w:val="0"/>
      <w:jc w:val="both"/>
    </w:pPr>
    <w:rPr>
      <w:kern w:val="2"/>
      <w:sz w:val="21"/>
    </w:rPr>
  </w:style>
  <w:style w:type="paragraph" w:styleId="1">
    <w:name w:val="heading 1"/>
    <w:basedOn w:val="a2"/>
    <w:next w:val="21"/>
    <w:link w:val="1Char"/>
    <w:qFormat/>
    <w:rsid w:val="00A77E47"/>
    <w:pPr>
      <w:numPr>
        <w:numId w:val="5"/>
      </w:numPr>
      <w:shd w:val="clear" w:color="auto" w:fill="548DD4"/>
      <w:spacing w:before="60" w:line="578" w:lineRule="auto"/>
      <w:jc w:val="left"/>
      <w:outlineLvl w:val="0"/>
    </w:pPr>
    <w:rPr>
      <w:rFonts w:ascii="Arial" w:eastAsia="黑体" w:hAnsi="Arial"/>
      <w:b/>
      <w:color w:val="FFFFFF"/>
      <w:kern w:val="44"/>
      <w:sz w:val="28"/>
    </w:rPr>
  </w:style>
  <w:style w:type="paragraph" w:styleId="21">
    <w:name w:val="heading 2"/>
    <w:basedOn w:val="a2"/>
    <w:next w:val="a3"/>
    <w:link w:val="2Char"/>
    <w:qFormat/>
    <w:rsid w:val="00905FFE"/>
    <w:pPr>
      <w:numPr>
        <w:ilvl w:val="1"/>
        <w:numId w:val="5"/>
      </w:numPr>
      <w:spacing w:before="60" w:line="415" w:lineRule="auto"/>
      <w:outlineLvl w:val="1"/>
    </w:pPr>
    <w:rPr>
      <w:rFonts w:ascii="Arial" w:eastAsia="黑体" w:hAnsi="Arial"/>
      <w:sz w:val="24"/>
    </w:rPr>
  </w:style>
  <w:style w:type="paragraph" w:styleId="3">
    <w:name w:val="heading 3"/>
    <w:basedOn w:val="a2"/>
    <w:next w:val="a3"/>
    <w:qFormat/>
    <w:rsid w:val="00905FFE"/>
    <w:pPr>
      <w:numPr>
        <w:ilvl w:val="2"/>
        <w:numId w:val="5"/>
      </w:numPr>
      <w:spacing w:before="60" w:line="415" w:lineRule="auto"/>
      <w:outlineLvl w:val="2"/>
    </w:pPr>
    <w:rPr>
      <w:rFonts w:ascii="Arial" w:eastAsia="黑体" w:hAnsi="Arial"/>
      <w:sz w:val="24"/>
    </w:rPr>
  </w:style>
  <w:style w:type="paragraph" w:styleId="4">
    <w:name w:val="heading 4"/>
    <w:basedOn w:val="a2"/>
    <w:next w:val="a3"/>
    <w:qFormat/>
    <w:rsid w:val="00905FFE"/>
    <w:pPr>
      <w:numPr>
        <w:ilvl w:val="3"/>
        <w:numId w:val="5"/>
      </w:numPr>
      <w:spacing w:before="20" w:line="377" w:lineRule="auto"/>
      <w:outlineLvl w:val="3"/>
    </w:pPr>
    <w:rPr>
      <w:rFonts w:ascii="Arial" w:eastAsia="黑体" w:hAnsi="Arial"/>
    </w:rPr>
  </w:style>
  <w:style w:type="paragraph" w:styleId="5">
    <w:name w:val="heading 5"/>
    <w:basedOn w:val="a2"/>
    <w:next w:val="a4"/>
    <w:qFormat/>
    <w:rsid w:val="00905FFE"/>
    <w:pPr>
      <w:numPr>
        <w:ilvl w:val="4"/>
        <w:numId w:val="5"/>
      </w:numPr>
      <w:spacing w:before="280" w:after="290" w:line="377" w:lineRule="auto"/>
      <w:outlineLvl w:val="4"/>
    </w:pPr>
    <w:rPr>
      <w:b/>
      <w:sz w:val="28"/>
    </w:rPr>
  </w:style>
  <w:style w:type="paragraph" w:styleId="6">
    <w:name w:val="heading 6"/>
    <w:basedOn w:val="a2"/>
    <w:next w:val="a4"/>
    <w:qFormat/>
    <w:rsid w:val="00905FFE"/>
    <w:pPr>
      <w:numPr>
        <w:ilvl w:val="5"/>
        <w:numId w:val="5"/>
      </w:numPr>
      <w:spacing w:before="240" w:after="64" w:line="319" w:lineRule="auto"/>
      <w:outlineLvl w:val="5"/>
    </w:pPr>
    <w:rPr>
      <w:rFonts w:ascii="Arial" w:eastAsia="黑体" w:hAnsi="Arial"/>
      <w:b/>
      <w:sz w:val="24"/>
    </w:rPr>
  </w:style>
  <w:style w:type="paragraph" w:styleId="7">
    <w:name w:val="heading 7"/>
    <w:basedOn w:val="a2"/>
    <w:next w:val="a4"/>
    <w:qFormat/>
    <w:rsid w:val="00905FFE"/>
    <w:pPr>
      <w:numPr>
        <w:ilvl w:val="6"/>
        <w:numId w:val="5"/>
      </w:numPr>
      <w:spacing w:before="240" w:after="64" w:line="319" w:lineRule="auto"/>
      <w:outlineLvl w:val="6"/>
    </w:pPr>
    <w:rPr>
      <w:b/>
      <w:sz w:val="24"/>
    </w:rPr>
  </w:style>
  <w:style w:type="paragraph" w:styleId="8">
    <w:name w:val="heading 8"/>
    <w:basedOn w:val="a2"/>
    <w:next w:val="a4"/>
    <w:qFormat/>
    <w:rsid w:val="00905FFE"/>
    <w:pPr>
      <w:numPr>
        <w:ilvl w:val="7"/>
        <w:numId w:val="5"/>
      </w:numPr>
      <w:spacing w:before="240" w:after="64" w:line="319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2"/>
    <w:next w:val="a4"/>
    <w:qFormat/>
    <w:rsid w:val="00905FFE"/>
    <w:pPr>
      <w:numPr>
        <w:ilvl w:val="8"/>
        <w:numId w:val="5"/>
      </w:numPr>
      <w:spacing w:before="240" w:after="64" w:line="319" w:lineRule="auto"/>
      <w:outlineLvl w:val="8"/>
    </w:pPr>
    <w:rPr>
      <w:rFonts w:ascii="Arial" w:eastAsia="黑体" w:hAnsi="Arial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styleId="a3">
    <w:name w:val="Body Text First Indent"/>
    <w:basedOn w:val="a8"/>
    <w:link w:val="Char"/>
    <w:rsid w:val="00BE605C"/>
    <w:pPr>
      <w:spacing w:after="60"/>
      <w:ind w:firstLine="420"/>
    </w:pPr>
  </w:style>
  <w:style w:type="paragraph" w:styleId="a8">
    <w:name w:val="Body Text"/>
    <w:basedOn w:val="a2"/>
    <w:rsid w:val="00BE605C"/>
    <w:pPr>
      <w:spacing w:after="120"/>
    </w:pPr>
  </w:style>
  <w:style w:type="paragraph" w:styleId="a4">
    <w:name w:val="Normal Indent"/>
    <w:basedOn w:val="a2"/>
    <w:rsid w:val="00BE605C"/>
    <w:pPr>
      <w:ind w:firstLine="420"/>
    </w:pPr>
  </w:style>
  <w:style w:type="paragraph" w:styleId="a9">
    <w:name w:val="footer"/>
    <w:basedOn w:val="a2"/>
    <w:link w:val="Char0"/>
    <w:uiPriority w:val="99"/>
    <w:rsid w:val="00BE605C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character" w:styleId="aa">
    <w:name w:val="page number"/>
    <w:basedOn w:val="a5"/>
    <w:rsid w:val="00BE605C"/>
  </w:style>
  <w:style w:type="paragraph" w:styleId="ab">
    <w:name w:val="header"/>
    <w:basedOn w:val="a2"/>
    <w:rsid w:val="00BE605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eastAsia="黑体"/>
      <w:sz w:val="18"/>
    </w:rPr>
  </w:style>
  <w:style w:type="paragraph" w:styleId="ac">
    <w:name w:val="caption"/>
    <w:basedOn w:val="a2"/>
    <w:next w:val="a3"/>
    <w:qFormat/>
    <w:rsid w:val="00BE605C"/>
    <w:pPr>
      <w:spacing w:before="152" w:after="160"/>
      <w:jc w:val="center"/>
    </w:pPr>
    <w:rPr>
      <w:rFonts w:ascii="Arial" w:eastAsia="黑体" w:hAnsi="Arial"/>
      <w:sz w:val="18"/>
    </w:rPr>
  </w:style>
  <w:style w:type="paragraph" w:customStyle="1" w:styleId="ad">
    <w:name w:val="表头"/>
    <w:basedOn w:val="a2"/>
    <w:rsid w:val="00BE605C"/>
    <w:pPr>
      <w:spacing w:before="60" w:after="60"/>
      <w:jc w:val="center"/>
    </w:pPr>
    <w:rPr>
      <w:sz w:val="18"/>
    </w:rPr>
  </w:style>
  <w:style w:type="paragraph" w:customStyle="1" w:styleId="ae">
    <w:name w:val="表格正文"/>
    <w:basedOn w:val="a2"/>
    <w:rsid w:val="00BE605C"/>
    <w:pPr>
      <w:spacing w:before="20" w:after="20"/>
    </w:pPr>
    <w:rPr>
      <w:sz w:val="18"/>
    </w:rPr>
  </w:style>
  <w:style w:type="paragraph" w:styleId="a">
    <w:name w:val="List Number"/>
    <w:basedOn w:val="a2"/>
    <w:rsid w:val="00BE605C"/>
    <w:pPr>
      <w:numPr>
        <w:numId w:val="1"/>
      </w:numPr>
    </w:pPr>
  </w:style>
  <w:style w:type="paragraph" w:styleId="a0">
    <w:name w:val="List Bullet"/>
    <w:basedOn w:val="a2"/>
    <w:autoRedefine/>
    <w:rsid w:val="00BE605C"/>
    <w:pPr>
      <w:numPr>
        <w:numId w:val="2"/>
      </w:numPr>
    </w:pPr>
  </w:style>
  <w:style w:type="paragraph" w:styleId="2">
    <w:name w:val="List Number 2"/>
    <w:basedOn w:val="a2"/>
    <w:rsid w:val="00BE605C"/>
    <w:pPr>
      <w:numPr>
        <w:numId w:val="3"/>
      </w:numPr>
    </w:pPr>
  </w:style>
  <w:style w:type="paragraph" w:styleId="20">
    <w:name w:val="List Bullet 2"/>
    <w:basedOn w:val="a2"/>
    <w:autoRedefine/>
    <w:rsid w:val="00BE605C"/>
    <w:pPr>
      <w:numPr>
        <w:numId w:val="4"/>
      </w:numPr>
    </w:pPr>
  </w:style>
  <w:style w:type="paragraph" w:styleId="af">
    <w:name w:val="Title"/>
    <w:basedOn w:val="a2"/>
    <w:qFormat/>
    <w:rsid w:val="00BE605C"/>
    <w:pPr>
      <w:spacing w:before="240" w:after="60"/>
      <w:jc w:val="center"/>
      <w:outlineLvl w:val="0"/>
    </w:pPr>
    <w:rPr>
      <w:rFonts w:ascii="Arial" w:eastAsia="黑体" w:hAnsi="Arial"/>
      <w:sz w:val="30"/>
    </w:rPr>
  </w:style>
  <w:style w:type="paragraph" w:customStyle="1" w:styleId="af0">
    <w:name w:val="小标题"/>
    <w:basedOn w:val="a2"/>
    <w:rsid w:val="00BE605C"/>
    <w:rPr>
      <w:rFonts w:eastAsia="黑体"/>
    </w:rPr>
  </w:style>
  <w:style w:type="character" w:styleId="af1">
    <w:name w:val="Hyperlink"/>
    <w:uiPriority w:val="99"/>
    <w:rsid w:val="00BE605C"/>
    <w:rPr>
      <w:color w:val="0000FF"/>
      <w:u w:val="single"/>
    </w:rPr>
  </w:style>
  <w:style w:type="paragraph" w:styleId="10">
    <w:name w:val="toc 1"/>
    <w:basedOn w:val="a2"/>
    <w:next w:val="a2"/>
    <w:autoRedefine/>
    <w:uiPriority w:val="39"/>
    <w:rsid w:val="00C941FD"/>
    <w:pPr>
      <w:tabs>
        <w:tab w:val="left" w:pos="420"/>
        <w:tab w:val="right" w:leader="dot" w:pos="7262"/>
      </w:tabs>
    </w:pPr>
    <w:rPr>
      <w:sz w:val="18"/>
    </w:rPr>
  </w:style>
  <w:style w:type="paragraph" w:customStyle="1" w:styleId="a1">
    <w:name w:val="规则说明"/>
    <w:basedOn w:val="a2"/>
    <w:rsid w:val="00BE605C"/>
    <w:pPr>
      <w:keepNext/>
      <w:keepLines/>
      <w:numPr>
        <w:numId w:val="6"/>
      </w:numPr>
      <w:spacing w:before="120" w:after="60"/>
      <w:outlineLvl w:val="1"/>
    </w:pPr>
    <w:rPr>
      <w:rFonts w:eastAsia="黑体"/>
      <w:sz w:val="24"/>
    </w:rPr>
  </w:style>
  <w:style w:type="paragraph" w:customStyle="1" w:styleId="30">
    <w:name w:val="规则说明3"/>
    <w:basedOn w:val="a1"/>
    <w:next w:val="a3"/>
    <w:rsid w:val="00BE605C"/>
    <w:pPr>
      <w:numPr>
        <w:ilvl w:val="2"/>
        <w:numId w:val="0"/>
      </w:numPr>
      <w:tabs>
        <w:tab w:val="num" w:pos="780"/>
      </w:tabs>
      <w:ind w:left="420"/>
      <w:outlineLvl w:val="2"/>
    </w:pPr>
  </w:style>
  <w:style w:type="character" w:customStyle="1" w:styleId="af2">
    <w:name w:val="本次增加文字"/>
    <w:rsid w:val="00BE605C"/>
    <w:rPr>
      <w:bdr w:val="none" w:sz="0" w:space="0" w:color="auto"/>
      <w:shd w:val="clear" w:color="auto" w:fill="FFFF00"/>
    </w:rPr>
  </w:style>
  <w:style w:type="paragraph" w:styleId="af3">
    <w:name w:val="Body Text Indent"/>
    <w:basedOn w:val="a2"/>
    <w:rsid w:val="00BE605C"/>
    <w:pPr>
      <w:ind w:left="360"/>
    </w:pPr>
    <w:rPr>
      <w:color w:val="FF0000"/>
      <w:sz w:val="18"/>
      <w:szCs w:val="24"/>
    </w:rPr>
  </w:style>
  <w:style w:type="character" w:styleId="af4">
    <w:name w:val="FollowedHyperlink"/>
    <w:rsid w:val="00BE605C"/>
    <w:rPr>
      <w:color w:val="800080"/>
      <w:u w:val="single"/>
    </w:rPr>
  </w:style>
  <w:style w:type="paragraph" w:styleId="af5">
    <w:name w:val="List"/>
    <w:basedOn w:val="a2"/>
    <w:rsid w:val="00BE605C"/>
    <w:pPr>
      <w:ind w:left="480" w:hanging="480"/>
      <w:jc w:val="left"/>
    </w:pPr>
    <w:rPr>
      <w:rFonts w:eastAsia="PMingLiU"/>
      <w:sz w:val="24"/>
      <w:lang w:eastAsia="zh-TW"/>
    </w:rPr>
  </w:style>
  <w:style w:type="paragraph" w:styleId="22">
    <w:name w:val="List 2"/>
    <w:basedOn w:val="a2"/>
    <w:rsid w:val="00BE605C"/>
    <w:pPr>
      <w:ind w:left="960" w:hanging="480"/>
      <w:jc w:val="left"/>
    </w:pPr>
    <w:rPr>
      <w:rFonts w:eastAsia="PMingLiU"/>
      <w:sz w:val="24"/>
      <w:lang w:eastAsia="zh-TW"/>
    </w:rPr>
  </w:style>
  <w:style w:type="table" w:styleId="af6">
    <w:name w:val="Table Grid"/>
    <w:basedOn w:val="a6"/>
    <w:rsid w:val="0030093A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z-">
    <w:name w:val="HTML Top of Form"/>
    <w:basedOn w:val="a2"/>
    <w:next w:val="a2"/>
    <w:hidden/>
    <w:rsid w:val="004660DF"/>
    <w:pPr>
      <w:widowControl/>
      <w:pBdr>
        <w:bottom w:val="single" w:sz="6" w:space="1" w:color="auto"/>
      </w:pBdr>
      <w:jc w:val="center"/>
    </w:pPr>
    <w:rPr>
      <w:rFonts w:ascii="Arial" w:hAnsi="Arial" w:cs="Arial"/>
      <w:vanish/>
      <w:kern w:val="0"/>
      <w:sz w:val="16"/>
      <w:szCs w:val="16"/>
    </w:rPr>
  </w:style>
  <w:style w:type="character" w:customStyle="1" w:styleId="style31">
    <w:name w:val="style31"/>
    <w:rsid w:val="004660DF"/>
    <w:rPr>
      <w:color w:val="333333"/>
      <w:sz w:val="18"/>
      <w:szCs w:val="18"/>
    </w:rPr>
  </w:style>
  <w:style w:type="paragraph" w:styleId="z-0">
    <w:name w:val="HTML Bottom of Form"/>
    <w:basedOn w:val="a2"/>
    <w:next w:val="a2"/>
    <w:hidden/>
    <w:rsid w:val="004660DF"/>
    <w:pPr>
      <w:widowControl/>
      <w:pBdr>
        <w:top w:val="single" w:sz="6" w:space="1" w:color="auto"/>
      </w:pBdr>
      <w:jc w:val="center"/>
    </w:pPr>
    <w:rPr>
      <w:rFonts w:ascii="Arial" w:hAnsi="Arial" w:cs="Arial"/>
      <w:vanish/>
      <w:kern w:val="0"/>
      <w:sz w:val="16"/>
      <w:szCs w:val="16"/>
    </w:rPr>
  </w:style>
  <w:style w:type="character" w:styleId="af7">
    <w:name w:val="Strong"/>
    <w:uiPriority w:val="22"/>
    <w:qFormat/>
    <w:rsid w:val="004660DF"/>
    <w:rPr>
      <w:b/>
      <w:bCs/>
    </w:rPr>
  </w:style>
  <w:style w:type="character" w:customStyle="1" w:styleId="newstitle1">
    <w:name w:val="newstitle1"/>
    <w:rsid w:val="004660DF"/>
    <w:rPr>
      <w:b/>
      <w:bCs/>
      <w:strike w:val="0"/>
      <w:dstrike w:val="0"/>
      <w:color w:val="CC0000"/>
      <w:sz w:val="24"/>
      <w:szCs w:val="24"/>
      <w:u w:val="none"/>
      <w:effect w:val="none"/>
    </w:rPr>
  </w:style>
  <w:style w:type="character" w:styleId="af8">
    <w:name w:val="Intense Emphasis"/>
    <w:uiPriority w:val="21"/>
    <w:qFormat/>
    <w:rsid w:val="00905FFE"/>
    <w:rPr>
      <w:b/>
      <w:bCs/>
      <w:i/>
      <w:iCs/>
      <w:color w:val="4F81BD"/>
    </w:rPr>
  </w:style>
  <w:style w:type="character" w:styleId="af9">
    <w:name w:val="Subtle Emphasis"/>
    <w:uiPriority w:val="19"/>
    <w:qFormat/>
    <w:rsid w:val="00905FFE"/>
    <w:rPr>
      <w:i/>
      <w:iCs/>
      <w:color w:val="808080"/>
    </w:rPr>
  </w:style>
  <w:style w:type="paragraph" w:styleId="afa">
    <w:name w:val="No Spacing"/>
    <w:uiPriority w:val="1"/>
    <w:qFormat/>
    <w:rsid w:val="00905FFE"/>
    <w:pPr>
      <w:widowControl w:val="0"/>
      <w:jc w:val="both"/>
    </w:pPr>
    <w:rPr>
      <w:kern w:val="2"/>
      <w:sz w:val="21"/>
    </w:rPr>
  </w:style>
  <w:style w:type="character" w:customStyle="1" w:styleId="Char0">
    <w:name w:val="页脚 Char"/>
    <w:link w:val="a9"/>
    <w:uiPriority w:val="99"/>
    <w:rsid w:val="00DA4882"/>
    <w:rPr>
      <w:kern w:val="2"/>
      <w:sz w:val="18"/>
    </w:rPr>
  </w:style>
  <w:style w:type="paragraph" w:styleId="afb">
    <w:name w:val="Balloon Text"/>
    <w:basedOn w:val="a2"/>
    <w:link w:val="Char1"/>
    <w:rsid w:val="00DA4882"/>
    <w:rPr>
      <w:sz w:val="18"/>
      <w:szCs w:val="18"/>
    </w:rPr>
  </w:style>
  <w:style w:type="character" w:customStyle="1" w:styleId="Char1">
    <w:name w:val="批注框文本 Char"/>
    <w:link w:val="afb"/>
    <w:rsid w:val="00DA4882"/>
    <w:rPr>
      <w:kern w:val="2"/>
      <w:sz w:val="18"/>
      <w:szCs w:val="18"/>
    </w:rPr>
  </w:style>
  <w:style w:type="paragraph" w:styleId="TOC">
    <w:name w:val="TOC Heading"/>
    <w:basedOn w:val="1"/>
    <w:next w:val="a2"/>
    <w:uiPriority w:val="39"/>
    <w:semiHidden/>
    <w:unhideWhenUsed/>
    <w:qFormat/>
    <w:rsid w:val="00630B6F"/>
    <w:pPr>
      <w:keepNext/>
      <w:keepLines/>
      <w:widowControl/>
      <w:numPr>
        <w:numId w:val="0"/>
      </w:numPr>
      <w:shd w:val="clear" w:color="auto" w:fill="auto"/>
      <w:spacing w:before="480" w:line="276" w:lineRule="auto"/>
      <w:outlineLvl w:val="9"/>
    </w:pPr>
    <w:rPr>
      <w:rFonts w:ascii="Cambria" w:eastAsia="宋体" w:hAnsi="Cambria"/>
      <w:bCs/>
      <w:color w:val="365F91"/>
      <w:kern w:val="0"/>
      <w:szCs w:val="28"/>
    </w:rPr>
  </w:style>
  <w:style w:type="paragraph" w:styleId="23">
    <w:name w:val="toc 2"/>
    <w:basedOn w:val="a2"/>
    <w:next w:val="a2"/>
    <w:autoRedefine/>
    <w:uiPriority w:val="39"/>
    <w:rsid w:val="00C941FD"/>
    <w:pPr>
      <w:tabs>
        <w:tab w:val="right" w:leader="dot" w:pos="7928"/>
      </w:tabs>
      <w:ind w:leftChars="200" w:left="420"/>
    </w:pPr>
  </w:style>
  <w:style w:type="paragraph" w:styleId="afc">
    <w:name w:val="List Paragraph"/>
    <w:basedOn w:val="a2"/>
    <w:uiPriority w:val="34"/>
    <w:qFormat/>
    <w:rsid w:val="009814B3"/>
    <w:pPr>
      <w:ind w:firstLineChars="200" w:firstLine="420"/>
    </w:pPr>
    <w:rPr>
      <w:rFonts w:ascii="Calibri" w:hAnsi="Calibri"/>
      <w:szCs w:val="22"/>
    </w:rPr>
  </w:style>
  <w:style w:type="character" w:styleId="afd">
    <w:name w:val="annotation reference"/>
    <w:basedOn w:val="a5"/>
    <w:rsid w:val="009814B3"/>
    <w:rPr>
      <w:sz w:val="21"/>
      <w:szCs w:val="21"/>
    </w:rPr>
  </w:style>
  <w:style w:type="paragraph" w:styleId="afe">
    <w:name w:val="annotation text"/>
    <w:basedOn w:val="a2"/>
    <w:link w:val="Char2"/>
    <w:rsid w:val="009814B3"/>
    <w:pPr>
      <w:jc w:val="left"/>
    </w:pPr>
  </w:style>
  <w:style w:type="character" w:customStyle="1" w:styleId="Char2">
    <w:name w:val="批注文字 Char"/>
    <w:basedOn w:val="a5"/>
    <w:link w:val="afe"/>
    <w:rsid w:val="009814B3"/>
    <w:rPr>
      <w:kern w:val="2"/>
      <w:sz w:val="21"/>
    </w:rPr>
  </w:style>
  <w:style w:type="paragraph" w:styleId="aff">
    <w:name w:val="annotation subject"/>
    <w:basedOn w:val="afe"/>
    <w:next w:val="afe"/>
    <w:link w:val="Char3"/>
    <w:rsid w:val="009814B3"/>
    <w:rPr>
      <w:b/>
      <w:bCs/>
    </w:rPr>
  </w:style>
  <w:style w:type="character" w:customStyle="1" w:styleId="Char3">
    <w:name w:val="批注主题 Char"/>
    <w:basedOn w:val="Char2"/>
    <w:link w:val="aff"/>
    <w:rsid w:val="009814B3"/>
    <w:rPr>
      <w:b/>
      <w:bCs/>
      <w:kern w:val="2"/>
      <w:sz w:val="21"/>
    </w:rPr>
  </w:style>
  <w:style w:type="paragraph" w:styleId="31">
    <w:name w:val="toc 3"/>
    <w:basedOn w:val="a2"/>
    <w:next w:val="a2"/>
    <w:autoRedefine/>
    <w:uiPriority w:val="39"/>
    <w:rsid w:val="00BC4CBD"/>
    <w:pPr>
      <w:ind w:leftChars="400" w:left="840"/>
    </w:pPr>
  </w:style>
  <w:style w:type="paragraph" w:styleId="aff0">
    <w:name w:val="Document Map"/>
    <w:basedOn w:val="a2"/>
    <w:link w:val="Char4"/>
    <w:rsid w:val="00094C75"/>
    <w:rPr>
      <w:rFonts w:ascii="宋体"/>
      <w:sz w:val="18"/>
      <w:szCs w:val="18"/>
    </w:rPr>
  </w:style>
  <w:style w:type="character" w:customStyle="1" w:styleId="Char4">
    <w:name w:val="文档结构图 Char"/>
    <w:basedOn w:val="a5"/>
    <w:link w:val="aff0"/>
    <w:rsid w:val="00094C75"/>
    <w:rPr>
      <w:rFonts w:ascii="宋体"/>
      <w:kern w:val="2"/>
      <w:sz w:val="18"/>
      <w:szCs w:val="18"/>
    </w:rPr>
  </w:style>
  <w:style w:type="character" w:customStyle="1" w:styleId="1Char">
    <w:name w:val="标题 1 Char"/>
    <w:basedOn w:val="a5"/>
    <w:link w:val="1"/>
    <w:rsid w:val="00DC285D"/>
    <w:rPr>
      <w:rFonts w:ascii="Arial" w:eastAsia="黑体" w:hAnsi="Arial"/>
      <w:b/>
      <w:color w:val="FFFFFF"/>
      <w:kern w:val="44"/>
      <w:sz w:val="28"/>
      <w:shd w:val="clear" w:color="auto" w:fill="548DD4"/>
    </w:rPr>
  </w:style>
  <w:style w:type="character" w:customStyle="1" w:styleId="2Char">
    <w:name w:val="标题 2 Char"/>
    <w:basedOn w:val="a5"/>
    <w:link w:val="21"/>
    <w:rsid w:val="00DC285D"/>
    <w:rPr>
      <w:rFonts w:ascii="Arial" w:eastAsia="黑体" w:hAnsi="Arial"/>
      <w:kern w:val="2"/>
      <w:sz w:val="24"/>
    </w:rPr>
  </w:style>
  <w:style w:type="character" w:customStyle="1" w:styleId="Char">
    <w:name w:val="正文首行缩进 Char"/>
    <w:basedOn w:val="a5"/>
    <w:link w:val="a3"/>
    <w:rsid w:val="00DC285D"/>
    <w:rPr>
      <w:kern w:val="2"/>
      <w:sz w:val="21"/>
    </w:rPr>
  </w:style>
  <w:style w:type="paragraph" w:styleId="aff1">
    <w:name w:val="Normal (Web)"/>
    <w:basedOn w:val="a2"/>
    <w:uiPriority w:val="99"/>
    <w:unhideWhenUsed/>
    <w:rsid w:val="00AA0DB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footer" w:uiPriority="99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2">
    <w:name w:val="Normal"/>
    <w:qFormat/>
    <w:rsid w:val="00BE605C"/>
    <w:pPr>
      <w:widowControl w:val="0"/>
      <w:jc w:val="both"/>
    </w:pPr>
    <w:rPr>
      <w:kern w:val="2"/>
      <w:sz w:val="21"/>
    </w:rPr>
  </w:style>
  <w:style w:type="paragraph" w:styleId="1">
    <w:name w:val="heading 1"/>
    <w:basedOn w:val="a2"/>
    <w:next w:val="21"/>
    <w:link w:val="1Char"/>
    <w:qFormat/>
    <w:rsid w:val="00A77E47"/>
    <w:pPr>
      <w:numPr>
        <w:numId w:val="5"/>
      </w:numPr>
      <w:shd w:val="clear" w:color="auto" w:fill="548DD4"/>
      <w:spacing w:before="60" w:line="578" w:lineRule="auto"/>
      <w:jc w:val="left"/>
      <w:outlineLvl w:val="0"/>
    </w:pPr>
    <w:rPr>
      <w:rFonts w:ascii="Arial" w:eastAsia="黑体" w:hAnsi="Arial"/>
      <w:b/>
      <w:color w:val="FFFFFF"/>
      <w:kern w:val="44"/>
      <w:sz w:val="28"/>
    </w:rPr>
  </w:style>
  <w:style w:type="paragraph" w:styleId="21">
    <w:name w:val="heading 2"/>
    <w:basedOn w:val="a2"/>
    <w:next w:val="a3"/>
    <w:link w:val="2Char"/>
    <w:qFormat/>
    <w:rsid w:val="00905FFE"/>
    <w:pPr>
      <w:numPr>
        <w:ilvl w:val="1"/>
        <w:numId w:val="5"/>
      </w:numPr>
      <w:spacing w:before="60" w:line="415" w:lineRule="auto"/>
      <w:outlineLvl w:val="1"/>
    </w:pPr>
    <w:rPr>
      <w:rFonts w:ascii="Arial" w:eastAsia="黑体" w:hAnsi="Arial"/>
      <w:sz w:val="24"/>
    </w:rPr>
  </w:style>
  <w:style w:type="paragraph" w:styleId="3">
    <w:name w:val="heading 3"/>
    <w:basedOn w:val="a2"/>
    <w:next w:val="a3"/>
    <w:qFormat/>
    <w:rsid w:val="00905FFE"/>
    <w:pPr>
      <w:numPr>
        <w:ilvl w:val="2"/>
        <w:numId w:val="5"/>
      </w:numPr>
      <w:spacing w:before="60" w:line="415" w:lineRule="auto"/>
      <w:outlineLvl w:val="2"/>
    </w:pPr>
    <w:rPr>
      <w:rFonts w:ascii="Arial" w:eastAsia="黑体" w:hAnsi="Arial"/>
      <w:sz w:val="24"/>
    </w:rPr>
  </w:style>
  <w:style w:type="paragraph" w:styleId="4">
    <w:name w:val="heading 4"/>
    <w:basedOn w:val="a2"/>
    <w:next w:val="a3"/>
    <w:qFormat/>
    <w:rsid w:val="00905FFE"/>
    <w:pPr>
      <w:numPr>
        <w:ilvl w:val="3"/>
        <w:numId w:val="5"/>
      </w:numPr>
      <w:spacing w:before="20" w:line="377" w:lineRule="auto"/>
      <w:outlineLvl w:val="3"/>
    </w:pPr>
    <w:rPr>
      <w:rFonts w:ascii="Arial" w:eastAsia="黑体" w:hAnsi="Arial"/>
    </w:rPr>
  </w:style>
  <w:style w:type="paragraph" w:styleId="5">
    <w:name w:val="heading 5"/>
    <w:basedOn w:val="a2"/>
    <w:next w:val="a4"/>
    <w:qFormat/>
    <w:rsid w:val="00905FFE"/>
    <w:pPr>
      <w:numPr>
        <w:ilvl w:val="4"/>
        <w:numId w:val="5"/>
      </w:numPr>
      <w:spacing w:before="280" w:after="290" w:line="377" w:lineRule="auto"/>
      <w:outlineLvl w:val="4"/>
    </w:pPr>
    <w:rPr>
      <w:b/>
      <w:sz w:val="28"/>
    </w:rPr>
  </w:style>
  <w:style w:type="paragraph" w:styleId="6">
    <w:name w:val="heading 6"/>
    <w:basedOn w:val="a2"/>
    <w:next w:val="a4"/>
    <w:qFormat/>
    <w:rsid w:val="00905FFE"/>
    <w:pPr>
      <w:numPr>
        <w:ilvl w:val="5"/>
        <w:numId w:val="5"/>
      </w:numPr>
      <w:spacing w:before="240" w:after="64" w:line="319" w:lineRule="auto"/>
      <w:outlineLvl w:val="5"/>
    </w:pPr>
    <w:rPr>
      <w:rFonts w:ascii="Arial" w:eastAsia="黑体" w:hAnsi="Arial"/>
      <w:b/>
      <w:sz w:val="24"/>
    </w:rPr>
  </w:style>
  <w:style w:type="paragraph" w:styleId="7">
    <w:name w:val="heading 7"/>
    <w:basedOn w:val="a2"/>
    <w:next w:val="a4"/>
    <w:qFormat/>
    <w:rsid w:val="00905FFE"/>
    <w:pPr>
      <w:numPr>
        <w:ilvl w:val="6"/>
        <w:numId w:val="5"/>
      </w:numPr>
      <w:spacing w:before="240" w:after="64" w:line="319" w:lineRule="auto"/>
      <w:outlineLvl w:val="6"/>
    </w:pPr>
    <w:rPr>
      <w:b/>
      <w:sz w:val="24"/>
    </w:rPr>
  </w:style>
  <w:style w:type="paragraph" w:styleId="8">
    <w:name w:val="heading 8"/>
    <w:basedOn w:val="a2"/>
    <w:next w:val="a4"/>
    <w:qFormat/>
    <w:rsid w:val="00905FFE"/>
    <w:pPr>
      <w:numPr>
        <w:ilvl w:val="7"/>
        <w:numId w:val="5"/>
      </w:numPr>
      <w:spacing w:before="240" w:after="64" w:line="319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2"/>
    <w:next w:val="a4"/>
    <w:qFormat/>
    <w:rsid w:val="00905FFE"/>
    <w:pPr>
      <w:numPr>
        <w:ilvl w:val="8"/>
        <w:numId w:val="5"/>
      </w:numPr>
      <w:spacing w:before="240" w:after="64" w:line="319" w:lineRule="auto"/>
      <w:outlineLvl w:val="8"/>
    </w:pPr>
    <w:rPr>
      <w:rFonts w:ascii="Arial" w:eastAsia="黑体" w:hAnsi="Arial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styleId="a3">
    <w:name w:val="Body Text First Indent"/>
    <w:basedOn w:val="a8"/>
    <w:link w:val="Char"/>
    <w:rsid w:val="00BE605C"/>
    <w:pPr>
      <w:spacing w:after="60"/>
      <w:ind w:firstLine="420"/>
    </w:pPr>
  </w:style>
  <w:style w:type="paragraph" w:styleId="a8">
    <w:name w:val="Body Text"/>
    <w:basedOn w:val="a2"/>
    <w:rsid w:val="00BE605C"/>
    <w:pPr>
      <w:spacing w:after="120"/>
    </w:pPr>
  </w:style>
  <w:style w:type="paragraph" w:styleId="a4">
    <w:name w:val="Normal Indent"/>
    <w:basedOn w:val="a2"/>
    <w:rsid w:val="00BE605C"/>
    <w:pPr>
      <w:ind w:firstLine="420"/>
    </w:pPr>
  </w:style>
  <w:style w:type="paragraph" w:styleId="a9">
    <w:name w:val="footer"/>
    <w:basedOn w:val="a2"/>
    <w:link w:val="Char0"/>
    <w:uiPriority w:val="99"/>
    <w:rsid w:val="00BE605C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character" w:styleId="aa">
    <w:name w:val="page number"/>
    <w:basedOn w:val="a5"/>
    <w:rsid w:val="00BE605C"/>
  </w:style>
  <w:style w:type="paragraph" w:styleId="ab">
    <w:name w:val="header"/>
    <w:basedOn w:val="a2"/>
    <w:rsid w:val="00BE605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eastAsia="黑体"/>
      <w:sz w:val="18"/>
    </w:rPr>
  </w:style>
  <w:style w:type="paragraph" w:styleId="ac">
    <w:name w:val="caption"/>
    <w:basedOn w:val="a2"/>
    <w:next w:val="a3"/>
    <w:qFormat/>
    <w:rsid w:val="00BE605C"/>
    <w:pPr>
      <w:spacing w:before="152" w:after="160"/>
      <w:jc w:val="center"/>
    </w:pPr>
    <w:rPr>
      <w:rFonts w:ascii="Arial" w:eastAsia="黑体" w:hAnsi="Arial"/>
      <w:sz w:val="18"/>
    </w:rPr>
  </w:style>
  <w:style w:type="paragraph" w:customStyle="1" w:styleId="ad">
    <w:name w:val="表头"/>
    <w:basedOn w:val="a2"/>
    <w:rsid w:val="00BE605C"/>
    <w:pPr>
      <w:spacing w:before="60" w:after="60"/>
      <w:jc w:val="center"/>
    </w:pPr>
    <w:rPr>
      <w:sz w:val="18"/>
    </w:rPr>
  </w:style>
  <w:style w:type="paragraph" w:customStyle="1" w:styleId="ae">
    <w:name w:val="表格正文"/>
    <w:basedOn w:val="a2"/>
    <w:rsid w:val="00BE605C"/>
    <w:pPr>
      <w:spacing w:before="20" w:after="20"/>
    </w:pPr>
    <w:rPr>
      <w:sz w:val="18"/>
    </w:rPr>
  </w:style>
  <w:style w:type="paragraph" w:styleId="a">
    <w:name w:val="List Number"/>
    <w:basedOn w:val="a2"/>
    <w:rsid w:val="00BE605C"/>
    <w:pPr>
      <w:numPr>
        <w:numId w:val="1"/>
      </w:numPr>
    </w:pPr>
  </w:style>
  <w:style w:type="paragraph" w:styleId="a0">
    <w:name w:val="List Bullet"/>
    <w:basedOn w:val="a2"/>
    <w:autoRedefine/>
    <w:rsid w:val="00BE605C"/>
    <w:pPr>
      <w:numPr>
        <w:numId w:val="2"/>
      </w:numPr>
    </w:pPr>
  </w:style>
  <w:style w:type="paragraph" w:styleId="2">
    <w:name w:val="List Number 2"/>
    <w:basedOn w:val="a2"/>
    <w:rsid w:val="00BE605C"/>
    <w:pPr>
      <w:numPr>
        <w:numId w:val="3"/>
      </w:numPr>
    </w:pPr>
  </w:style>
  <w:style w:type="paragraph" w:styleId="20">
    <w:name w:val="List Bullet 2"/>
    <w:basedOn w:val="a2"/>
    <w:autoRedefine/>
    <w:rsid w:val="00BE605C"/>
    <w:pPr>
      <w:numPr>
        <w:numId w:val="4"/>
      </w:numPr>
    </w:pPr>
  </w:style>
  <w:style w:type="paragraph" w:styleId="af">
    <w:name w:val="Title"/>
    <w:basedOn w:val="a2"/>
    <w:qFormat/>
    <w:rsid w:val="00BE605C"/>
    <w:pPr>
      <w:spacing w:before="240" w:after="60"/>
      <w:jc w:val="center"/>
      <w:outlineLvl w:val="0"/>
    </w:pPr>
    <w:rPr>
      <w:rFonts w:ascii="Arial" w:eastAsia="黑体" w:hAnsi="Arial"/>
      <w:sz w:val="30"/>
    </w:rPr>
  </w:style>
  <w:style w:type="paragraph" w:customStyle="1" w:styleId="af0">
    <w:name w:val="小标题"/>
    <w:basedOn w:val="a2"/>
    <w:rsid w:val="00BE605C"/>
    <w:rPr>
      <w:rFonts w:eastAsia="黑体"/>
    </w:rPr>
  </w:style>
  <w:style w:type="character" w:styleId="af1">
    <w:name w:val="Hyperlink"/>
    <w:uiPriority w:val="99"/>
    <w:rsid w:val="00BE605C"/>
    <w:rPr>
      <w:color w:val="0000FF"/>
      <w:u w:val="single"/>
    </w:rPr>
  </w:style>
  <w:style w:type="paragraph" w:styleId="10">
    <w:name w:val="toc 1"/>
    <w:basedOn w:val="a2"/>
    <w:next w:val="a2"/>
    <w:autoRedefine/>
    <w:uiPriority w:val="39"/>
    <w:rsid w:val="00EF1347"/>
    <w:pPr>
      <w:tabs>
        <w:tab w:val="left" w:pos="420"/>
        <w:tab w:val="right" w:leader="dot" w:pos="7262"/>
      </w:tabs>
    </w:pPr>
    <w:rPr>
      <w:sz w:val="18"/>
    </w:rPr>
  </w:style>
  <w:style w:type="paragraph" w:customStyle="1" w:styleId="a1">
    <w:name w:val="规则说明"/>
    <w:basedOn w:val="a2"/>
    <w:rsid w:val="00BE605C"/>
    <w:pPr>
      <w:keepNext/>
      <w:keepLines/>
      <w:numPr>
        <w:numId w:val="6"/>
      </w:numPr>
      <w:spacing w:before="120" w:after="60"/>
      <w:outlineLvl w:val="1"/>
    </w:pPr>
    <w:rPr>
      <w:rFonts w:eastAsia="黑体"/>
      <w:sz w:val="24"/>
    </w:rPr>
  </w:style>
  <w:style w:type="paragraph" w:customStyle="1" w:styleId="30">
    <w:name w:val="规则说明3"/>
    <w:basedOn w:val="a1"/>
    <w:next w:val="a3"/>
    <w:rsid w:val="00BE605C"/>
    <w:pPr>
      <w:numPr>
        <w:ilvl w:val="2"/>
        <w:numId w:val="0"/>
      </w:numPr>
      <w:tabs>
        <w:tab w:val="num" w:pos="780"/>
      </w:tabs>
      <w:ind w:left="420"/>
      <w:outlineLvl w:val="2"/>
    </w:pPr>
  </w:style>
  <w:style w:type="character" w:customStyle="1" w:styleId="af2">
    <w:name w:val="本次增加文字"/>
    <w:rsid w:val="00BE605C"/>
    <w:rPr>
      <w:bdr w:val="none" w:sz="0" w:space="0" w:color="auto"/>
      <w:shd w:val="clear" w:color="auto" w:fill="FFFF00"/>
    </w:rPr>
  </w:style>
  <w:style w:type="paragraph" w:styleId="af3">
    <w:name w:val="Body Text Indent"/>
    <w:basedOn w:val="a2"/>
    <w:rsid w:val="00BE605C"/>
    <w:pPr>
      <w:ind w:left="360"/>
    </w:pPr>
    <w:rPr>
      <w:color w:val="FF0000"/>
      <w:sz w:val="18"/>
      <w:szCs w:val="24"/>
    </w:rPr>
  </w:style>
  <w:style w:type="character" w:styleId="af4">
    <w:name w:val="FollowedHyperlink"/>
    <w:rsid w:val="00BE605C"/>
    <w:rPr>
      <w:color w:val="800080"/>
      <w:u w:val="single"/>
    </w:rPr>
  </w:style>
  <w:style w:type="paragraph" w:styleId="af5">
    <w:name w:val="List"/>
    <w:basedOn w:val="a2"/>
    <w:rsid w:val="00BE605C"/>
    <w:pPr>
      <w:ind w:left="480" w:hanging="480"/>
      <w:jc w:val="left"/>
    </w:pPr>
    <w:rPr>
      <w:rFonts w:eastAsia="PMingLiU"/>
      <w:sz w:val="24"/>
      <w:lang w:eastAsia="zh-TW"/>
    </w:rPr>
  </w:style>
  <w:style w:type="paragraph" w:styleId="22">
    <w:name w:val="List 2"/>
    <w:basedOn w:val="a2"/>
    <w:rsid w:val="00BE605C"/>
    <w:pPr>
      <w:ind w:left="960" w:hanging="480"/>
      <w:jc w:val="left"/>
    </w:pPr>
    <w:rPr>
      <w:rFonts w:eastAsia="PMingLiU"/>
      <w:sz w:val="24"/>
      <w:lang w:eastAsia="zh-TW"/>
    </w:rPr>
  </w:style>
  <w:style w:type="table" w:styleId="af6">
    <w:name w:val="Table Grid"/>
    <w:basedOn w:val="a6"/>
    <w:rsid w:val="0030093A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z-">
    <w:name w:val="HTML Top of Form"/>
    <w:basedOn w:val="a2"/>
    <w:next w:val="a2"/>
    <w:hidden/>
    <w:rsid w:val="004660DF"/>
    <w:pPr>
      <w:widowControl/>
      <w:pBdr>
        <w:bottom w:val="single" w:sz="6" w:space="1" w:color="auto"/>
      </w:pBdr>
      <w:jc w:val="center"/>
    </w:pPr>
    <w:rPr>
      <w:rFonts w:ascii="Arial" w:hAnsi="Arial" w:cs="Arial"/>
      <w:vanish/>
      <w:kern w:val="0"/>
      <w:sz w:val="16"/>
      <w:szCs w:val="16"/>
    </w:rPr>
  </w:style>
  <w:style w:type="character" w:customStyle="1" w:styleId="style31">
    <w:name w:val="style31"/>
    <w:rsid w:val="004660DF"/>
    <w:rPr>
      <w:color w:val="333333"/>
      <w:sz w:val="18"/>
      <w:szCs w:val="18"/>
    </w:rPr>
  </w:style>
  <w:style w:type="paragraph" w:styleId="z-0">
    <w:name w:val="HTML Bottom of Form"/>
    <w:basedOn w:val="a2"/>
    <w:next w:val="a2"/>
    <w:hidden/>
    <w:rsid w:val="004660DF"/>
    <w:pPr>
      <w:widowControl/>
      <w:pBdr>
        <w:top w:val="single" w:sz="6" w:space="1" w:color="auto"/>
      </w:pBdr>
      <w:jc w:val="center"/>
    </w:pPr>
    <w:rPr>
      <w:rFonts w:ascii="Arial" w:hAnsi="Arial" w:cs="Arial"/>
      <w:vanish/>
      <w:kern w:val="0"/>
      <w:sz w:val="16"/>
      <w:szCs w:val="16"/>
    </w:rPr>
  </w:style>
  <w:style w:type="character" w:styleId="af7">
    <w:name w:val="Strong"/>
    <w:qFormat/>
    <w:rsid w:val="004660DF"/>
    <w:rPr>
      <w:b/>
      <w:bCs/>
    </w:rPr>
  </w:style>
  <w:style w:type="character" w:customStyle="1" w:styleId="newstitle1">
    <w:name w:val="newstitle1"/>
    <w:rsid w:val="004660DF"/>
    <w:rPr>
      <w:b/>
      <w:bCs/>
      <w:strike w:val="0"/>
      <w:dstrike w:val="0"/>
      <w:color w:val="CC0000"/>
      <w:sz w:val="24"/>
      <w:szCs w:val="24"/>
      <w:u w:val="none"/>
      <w:effect w:val="none"/>
    </w:rPr>
  </w:style>
  <w:style w:type="character" w:styleId="af8">
    <w:name w:val="Intense Emphasis"/>
    <w:uiPriority w:val="21"/>
    <w:qFormat/>
    <w:rsid w:val="00905FFE"/>
    <w:rPr>
      <w:b/>
      <w:bCs/>
      <w:i/>
      <w:iCs/>
      <w:color w:val="4F81BD"/>
    </w:rPr>
  </w:style>
  <w:style w:type="character" w:styleId="af9">
    <w:name w:val="Subtle Emphasis"/>
    <w:uiPriority w:val="19"/>
    <w:qFormat/>
    <w:rsid w:val="00905FFE"/>
    <w:rPr>
      <w:i/>
      <w:iCs/>
      <w:color w:val="808080"/>
    </w:rPr>
  </w:style>
  <w:style w:type="paragraph" w:styleId="afa">
    <w:name w:val="No Spacing"/>
    <w:uiPriority w:val="1"/>
    <w:qFormat/>
    <w:rsid w:val="00905FFE"/>
    <w:pPr>
      <w:widowControl w:val="0"/>
      <w:jc w:val="both"/>
    </w:pPr>
    <w:rPr>
      <w:kern w:val="2"/>
      <w:sz w:val="21"/>
    </w:rPr>
  </w:style>
  <w:style w:type="character" w:customStyle="1" w:styleId="Char0">
    <w:name w:val="页脚 Char"/>
    <w:link w:val="a9"/>
    <w:uiPriority w:val="99"/>
    <w:rsid w:val="00DA4882"/>
    <w:rPr>
      <w:kern w:val="2"/>
      <w:sz w:val="18"/>
    </w:rPr>
  </w:style>
  <w:style w:type="paragraph" w:styleId="afb">
    <w:name w:val="Balloon Text"/>
    <w:basedOn w:val="a2"/>
    <w:link w:val="Char1"/>
    <w:rsid w:val="00DA4882"/>
    <w:rPr>
      <w:sz w:val="18"/>
      <w:szCs w:val="18"/>
    </w:rPr>
  </w:style>
  <w:style w:type="character" w:customStyle="1" w:styleId="Char1">
    <w:name w:val="批注框文本 Char"/>
    <w:link w:val="afb"/>
    <w:rsid w:val="00DA4882"/>
    <w:rPr>
      <w:kern w:val="2"/>
      <w:sz w:val="18"/>
      <w:szCs w:val="18"/>
    </w:rPr>
  </w:style>
  <w:style w:type="paragraph" w:styleId="TOC">
    <w:name w:val="TOC Heading"/>
    <w:basedOn w:val="1"/>
    <w:next w:val="a2"/>
    <w:uiPriority w:val="39"/>
    <w:semiHidden/>
    <w:unhideWhenUsed/>
    <w:qFormat/>
    <w:rsid w:val="00630B6F"/>
    <w:pPr>
      <w:keepNext/>
      <w:keepLines/>
      <w:widowControl/>
      <w:numPr>
        <w:numId w:val="0"/>
      </w:numPr>
      <w:shd w:val="clear" w:color="auto" w:fill="auto"/>
      <w:spacing w:before="480" w:line="276" w:lineRule="auto"/>
      <w:outlineLvl w:val="9"/>
    </w:pPr>
    <w:rPr>
      <w:rFonts w:ascii="Cambria" w:eastAsia="宋体" w:hAnsi="Cambria"/>
      <w:bCs/>
      <w:color w:val="365F91"/>
      <w:kern w:val="0"/>
      <w:szCs w:val="28"/>
    </w:rPr>
  </w:style>
  <w:style w:type="paragraph" w:styleId="23">
    <w:name w:val="toc 2"/>
    <w:basedOn w:val="a2"/>
    <w:next w:val="a2"/>
    <w:autoRedefine/>
    <w:uiPriority w:val="39"/>
    <w:rsid w:val="00630B6F"/>
    <w:pPr>
      <w:ind w:leftChars="200" w:left="420"/>
    </w:pPr>
  </w:style>
  <w:style w:type="paragraph" w:styleId="afc">
    <w:name w:val="List Paragraph"/>
    <w:basedOn w:val="a2"/>
    <w:uiPriority w:val="34"/>
    <w:qFormat/>
    <w:rsid w:val="009814B3"/>
    <w:pPr>
      <w:ind w:firstLineChars="200" w:firstLine="420"/>
    </w:pPr>
    <w:rPr>
      <w:rFonts w:ascii="Calibri" w:hAnsi="Calibri"/>
      <w:szCs w:val="22"/>
    </w:rPr>
  </w:style>
  <w:style w:type="character" w:styleId="afd">
    <w:name w:val="annotation reference"/>
    <w:basedOn w:val="a5"/>
    <w:rsid w:val="009814B3"/>
    <w:rPr>
      <w:sz w:val="21"/>
      <w:szCs w:val="21"/>
    </w:rPr>
  </w:style>
  <w:style w:type="paragraph" w:styleId="afe">
    <w:name w:val="annotation text"/>
    <w:basedOn w:val="a2"/>
    <w:link w:val="Char2"/>
    <w:rsid w:val="009814B3"/>
    <w:pPr>
      <w:jc w:val="left"/>
    </w:pPr>
  </w:style>
  <w:style w:type="character" w:customStyle="1" w:styleId="Char2">
    <w:name w:val="批注文字 Char"/>
    <w:basedOn w:val="a5"/>
    <w:link w:val="afe"/>
    <w:rsid w:val="009814B3"/>
    <w:rPr>
      <w:kern w:val="2"/>
      <w:sz w:val="21"/>
    </w:rPr>
  </w:style>
  <w:style w:type="paragraph" w:styleId="aff">
    <w:name w:val="annotation subject"/>
    <w:basedOn w:val="afe"/>
    <w:next w:val="afe"/>
    <w:link w:val="Char3"/>
    <w:rsid w:val="009814B3"/>
    <w:rPr>
      <w:b/>
      <w:bCs/>
    </w:rPr>
  </w:style>
  <w:style w:type="character" w:customStyle="1" w:styleId="Char3">
    <w:name w:val="批注主题 Char"/>
    <w:basedOn w:val="Char2"/>
    <w:link w:val="aff"/>
    <w:rsid w:val="009814B3"/>
    <w:rPr>
      <w:b/>
      <w:bCs/>
      <w:kern w:val="2"/>
      <w:sz w:val="21"/>
    </w:rPr>
  </w:style>
  <w:style w:type="paragraph" w:styleId="31">
    <w:name w:val="toc 3"/>
    <w:basedOn w:val="a2"/>
    <w:next w:val="a2"/>
    <w:autoRedefine/>
    <w:uiPriority w:val="39"/>
    <w:rsid w:val="00BC4CBD"/>
    <w:pPr>
      <w:ind w:leftChars="400" w:left="840"/>
    </w:pPr>
  </w:style>
  <w:style w:type="paragraph" w:styleId="aff0">
    <w:name w:val="Document Map"/>
    <w:basedOn w:val="a2"/>
    <w:link w:val="Char4"/>
    <w:rsid w:val="00094C75"/>
    <w:rPr>
      <w:rFonts w:ascii="宋体"/>
      <w:sz w:val="18"/>
      <w:szCs w:val="18"/>
    </w:rPr>
  </w:style>
  <w:style w:type="character" w:customStyle="1" w:styleId="Char4">
    <w:name w:val="文档结构图 Char"/>
    <w:basedOn w:val="a5"/>
    <w:link w:val="aff0"/>
    <w:rsid w:val="00094C75"/>
    <w:rPr>
      <w:rFonts w:ascii="宋体"/>
      <w:kern w:val="2"/>
      <w:sz w:val="18"/>
      <w:szCs w:val="18"/>
    </w:rPr>
  </w:style>
  <w:style w:type="character" w:customStyle="1" w:styleId="1Char">
    <w:name w:val="标题 1 Char"/>
    <w:basedOn w:val="a5"/>
    <w:link w:val="1"/>
    <w:rsid w:val="00DC285D"/>
    <w:rPr>
      <w:rFonts w:ascii="Arial" w:eastAsia="黑体" w:hAnsi="Arial"/>
      <w:b/>
      <w:color w:val="FFFFFF"/>
      <w:kern w:val="44"/>
      <w:sz w:val="28"/>
      <w:shd w:val="clear" w:color="auto" w:fill="548DD4"/>
    </w:rPr>
  </w:style>
  <w:style w:type="character" w:customStyle="1" w:styleId="2Char">
    <w:name w:val="标题 2 Char"/>
    <w:basedOn w:val="a5"/>
    <w:link w:val="21"/>
    <w:rsid w:val="00DC285D"/>
    <w:rPr>
      <w:rFonts w:ascii="Arial" w:eastAsia="黑体" w:hAnsi="Arial"/>
      <w:kern w:val="2"/>
      <w:sz w:val="24"/>
    </w:rPr>
  </w:style>
  <w:style w:type="character" w:customStyle="1" w:styleId="Char">
    <w:name w:val="正文首行缩进 Char"/>
    <w:basedOn w:val="a5"/>
    <w:link w:val="a3"/>
    <w:rsid w:val="00DC285D"/>
    <w:rPr>
      <w:kern w:val="2"/>
      <w:sz w:val="21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104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2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41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8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0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8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0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19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19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806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56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7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8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64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92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91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53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6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44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39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6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27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7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42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4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2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56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2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41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0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16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90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24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63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21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99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64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08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20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18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jpeg"/><Relationship Id="rId18" Type="http://schemas.openxmlformats.org/officeDocument/2006/relationships/oleObject" Target="embeddings/oleObject4.bin"/><Relationship Id="rId26" Type="http://schemas.microsoft.com/office/2007/relationships/stylesWithEffects" Target="stylesWithEffects.xml"/><Relationship Id="rId3" Type="http://schemas.openxmlformats.org/officeDocument/2006/relationships/styles" Target="styles.xml"/><Relationship Id="rId21" Type="http://schemas.openxmlformats.org/officeDocument/2006/relationships/oleObject" Target="embeddings/oleObject5.bin"/><Relationship Id="rId7" Type="http://schemas.openxmlformats.org/officeDocument/2006/relationships/endnotes" Target="endnot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7.emf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8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3.bin"/><Relationship Id="rId23" Type="http://schemas.openxmlformats.org/officeDocument/2006/relationships/footer" Target="footer1.xml"/><Relationship Id="rId10" Type="http://schemas.openxmlformats.org/officeDocument/2006/relationships/oleObject" Target="embeddings/oleObject1.bin"/><Relationship Id="rId19" Type="http://schemas.openxmlformats.org/officeDocument/2006/relationships/hyperlink" Target="http://baike.so.com/doc/5402991-5640678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5.emf"/><Relationship Id="rId22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WINDOWS\Desktop\&#31616;&#21333;&#25991;&#26723;.do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B011BB2-CA55-4B54-B3E1-860DB73793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简单文档</Template>
  <TotalTime>1268</TotalTime>
  <Pages>9</Pages>
  <Words>373</Words>
  <Characters>2129</Characters>
  <Application>Microsoft Office Word</Application>
  <DocSecurity>0</DocSecurity>
  <Lines>17</Lines>
  <Paragraphs>4</Paragraphs>
  <ScaleCrop>false</ScaleCrop>
  <Company>the9.com</Company>
  <LinksUpToDate>false</LinksUpToDate>
  <CharactersWithSpaces>2498</CharactersWithSpaces>
  <SharedDoc>false</SharedDoc>
  <HLinks>
    <vt:vector size="60" baseType="variant">
      <vt:variant>
        <vt:i4>1310782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_Toc388022790</vt:lpwstr>
      </vt:variant>
      <vt:variant>
        <vt:i4>1376318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_Toc388022789</vt:lpwstr>
      </vt:variant>
      <vt:variant>
        <vt:i4>1376318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_Toc388022788</vt:lpwstr>
      </vt:variant>
      <vt:variant>
        <vt:i4>1376318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_Toc388022787</vt:lpwstr>
      </vt:variant>
      <vt:variant>
        <vt:i4>1376318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_Toc388022786</vt:lpwstr>
      </vt:variant>
      <vt:variant>
        <vt:i4>1376318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_Toc388022785</vt:lpwstr>
      </vt:variant>
      <vt:variant>
        <vt:i4>1376318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_Toc388022784</vt:lpwstr>
      </vt:variant>
      <vt:variant>
        <vt:i4>1376318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_Toc388022783</vt:lpwstr>
      </vt:variant>
      <vt:variant>
        <vt:i4>1376318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_Toc388022782</vt:lpwstr>
      </vt:variant>
      <vt:variant>
        <vt:i4>1376318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_Toc388022781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第九城市</dc:title>
  <dc:creator>jianhua Zhu</dc:creator>
  <cp:lastModifiedBy>DESTINY</cp:lastModifiedBy>
  <cp:revision>45</cp:revision>
  <cp:lastPrinted>2002-10-18T06:15:00Z</cp:lastPrinted>
  <dcterms:created xsi:type="dcterms:W3CDTF">2014-11-04T05:39:00Z</dcterms:created>
  <dcterms:modified xsi:type="dcterms:W3CDTF">2016-09-29T13:39:00Z</dcterms:modified>
</cp:coreProperties>
</file>